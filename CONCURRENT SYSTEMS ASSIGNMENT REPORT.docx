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9F3" w:rsidRDefault="003B4CFB" w:rsidP="00A91D75">
      <w:r w:rsidRPr="00DA4307">
        <w:rPr>
          <w:noProof/>
          <w:sz w:val="48"/>
          <w:szCs w:val="48"/>
        </w:rPr>
        <w:drawing>
          <wp:anchor distT="0" distB="0" distL="114300" distR="114300" simplePos="0" relativeHeight="251658240" behindDoc="1" locked="0" layoutInCell="1" allowOverlap="1" wp14:anchorId="7BB3BDB0" wp14:editId="3980FA14">
            <wp:simplePos x="0" y="0"/>
            <wp:positionH relativeFrom="column">
              <wp:posOffset>-7620</wp:posOffset>
            </wp:positionH>
            <wp:positionV relativeFrom="page">
              <wp:posOffset>1394460</wp:posOffset>
            </wp:positionV>
            <wp:extent cx="6219825" cy="5236210"/>
            <wp:effectExtent l="0" t="0" r="9525"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5236210"/>
                    </a:xfrm>
                    <a:prstGeom prst="rect">
                      <a:avLst/>
                    </a:prstGeom>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62790"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Pr="001E59F3" w:rsidRDefault="00C6323A" w:rsidP="00A91D75">
            <w:pPr>
              <w:pStyle w:val="Title"/>
              <w:framePr w:hSpace="0" w:wrap="auto" w:vAnchor="margin" w:xAlign="left" w:yAlign="inline"/>
            </w:pPr>
            <w:r w:rsidRPr="00DA4307">
              <w:rPr>
                <w:noProof/>
                <w:sz w:val="48"/>
                <w:szCs w:val="48"/>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BE67"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DA4307">
              <w:rPr>
                <w:sz w:val="48"/>
                <w:szCs w:val="48"/>
              </w:rPr>
              <w:t>CONCURRENT SYSTEMS ASSIGNMENT REPORT</w:t>
            </w:r>
          </w:p>
          <w:p w:rsidR="00A91D75" w:rsidRPr="001E59F3" w:rsidRDefault="00DA4307" w:rsidP="00A91D75">
            <w:pPr>
              <w:pStyle w:val="Title"/>
              <w:framePr w:hSpace="0" w:wrap="auto" w:vAnchor="margin" w:xAlign="left" w:yAlign="inline"/>
            </w:pPr>
            <w:r w:rsidRPr="00DA4307">
              <w:rPr>
                <w:sz w:val="56"/>
              </w:rPr>
              <w:t xml:space="preserve">CS3014 – </w:t>
            </w:r>
            <w:r w:rsidR="00A91D75" w:rsidRPr="00DA4307">
              <w:rPr>
                <w:sz w:val="56"/>
              </w:rPr>
              <w:t>2018</w:t>
            </w:r>
            <w:r w:rsidRPr="00DA4307">
              <w:rPr>
                <w:sz w:val="56"/>
              </w:rPr>
              <w:t>/19</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rsidTr="00C6323A">
        <w:trPr>
          <w:trHeight w:val="358"/>
        </w:trPr>
        <w:tc>
          <w:tcPr>
            <w:tcW w:w="3567" w:type="dxa"/>
          </w:tcPr>
          <w:p w:rsidR="00A91D75" w:rsidRDefault="00A91D75" w:rsidP="00A91D75">
            <w:r>
              <w:rPr>
                <w:noProof/>
              </w:rPr>
              <mc:AlternateContent>
                <mc:Choice Requires="wps">
                  <w:drawing>
                    <wp:inline distT="0" distB="0" distL="0" distR="0" wp14:anchorId="43246454" wp14:editId="6629C85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A91D75" w:rsidRPr="00DA4307" w:rsidRDefault="00DA4307" w:rsidP="00A91D75">
                                  <w:pPr>
                                    <w:pStyle w:val="Subtitle"/>
                                    <w:rPr>
                                      <w:lang w:val="en-IE"/>
                                    </w:rPr>
                                  </w:pPr>
                                  <w:r>
                                    <w:rPr>
                                      <w:lang w:val="en-IE"/>
                                    </w:rPr>
                                    <w:t>Team members: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A91D75" w:rsidRPr="00DA4307" w:rsidRDefault="00DA4307" w:rsidP="00A91D75">
                            <w:pPr>
                              <w:pStyle w:val="Subtitle"/>
                              <w:rPr>
                                <w:lang w:val="en-IE"/>
                              </w:rPr>
                            </w:pPr>
                            <w:r>
                              <w:rPr>
                                <w:lang w:val="en-IE"/>
                              </w:rPr>
                              <w:t>Team members:</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A91D75" w:rsidTr="00C6323A">
        <w:trPr>
          <w:trHeight w:val="1197"/>
        </w:trPr>
        <w:tc>
          <w:tcPr>
            <w:tcW w:w="3567" w:type="dxa"/>
          </w:tcPr>
          <w:p w:rsidR="00A91D75" w:rsidRDefault="00A91D75" w:rsidP="00A91D75">
            <w:pPr>
              <w:rPr>
                <w:noProof/>
              </w:rPr>
            </w:pPr>
            <w:r>
              <w:rPr>
                <w:noProof/>
              </w:rPr>
              <mc:AlternateContent>
                <mc:Choice Requires="wps">
                  <w:drawing>
                    <wp:inline distT="0" distB="0" distL="0" distR="0" wp14:anchorId="6BF701E0" wp14:editId="7E0FD386">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v:textbox>
                      <w10:anchorlock/>
                    </v:shape>
                  </w:pict>
                </mc:Fallback>
              </mc:AlternateContent>
            </w:r>
          </w:p>
        </w:tc>
        <w:tc>
          <w:tcPr>
            <w:tcW w:w="2940" w:type="dxa"/>
            <w:vAlign w:val="bottom"/>
          </w:tcPr>
          <w:p w:rsidR="00A91D75" w:rsidRDefault="00A91D75" w:rsidP="00A91D75">
            <w:pPr>
              <w:rPr>
                <w:noProof/>
              </w:rPr>
            </w:pPr>
          </w:p>
        </w:tc>
        <w:tc>
          <w:tcPr>
            <w:tcW w:w="3483" w:type="dxa"/>
            <w:vAlign w:val="bottom"/>
          </w:tcPr>
          <w:p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7A47E979" wp14:editId="33D4CDE7">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BF5BD"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rsidR="00E523C3" w:rsidRDefault="00326688"/>
      </w:sdtContent>
    </w:sdt>
    <w:p w:rsidR="00A61479" w:rsidRDefault="00A61479" w:rsidP="00FE54B0">
      <w:pPr>
        <w:pStyle w:val="Heading1"/>
      </w:pPr>
      <w:bookmarkStart w:id="0" w:name="_Hlk501114800"/>
      <w:r>
        <w:lastRenderedPageBreak/>
        <w:t>Examine the code given and understand what is actually happening</w:t>
      </w:r>
    </w:p>
    <w:p w:rsidR="00A61479" w:rsidRPr="00A61479" w:rsidRDefault="00A61479" w:rsidP="00A61479">
      <w:r w:rsidRPr="00A61479">
        <w:rPr>
          <w:noProof/>
        </w:rPr>
        <w:drawing>
          <wp:inline distT="0" distB="0" distL="0" distR="0" wp14:anchorId="3333E446" wp14:editId="6DBFA7F3">
            <wp:extent cx="6309360" cy="4012565"/>
            <wp:effectExtent l="133350" t="114300" r="129540" b="159385"/>
            <wp:docPr id="8" name="Picture 7">
              <a:extLst xmlns:a="http://schemas.openxmlformats.org/drawingml/2006/main">
                <a:ext uri="{FF2B5EF4-FFF2-40B4-BE49-F238E27FC236}">
                  <a16:creationId xmlns:a16="http://schemas.microsoft.com/office/drawing/2014/main" id="{F675A494-FE14-43F6-B32E-0150D3844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675A494-FE14-43F6-B32E-0150D384480C}"/>
                        </a:ext>
                      </a:extLst>
                    </pic:cNvPr>
                    <pic:cNvPicPr>
                      <a:picLocks noChangeAspect="1"/>
                    </pic:cNvPicPr>
                  </pic:nvPicPr>
                  <pic:blipFill rotWithShape="1">
                    <a:blip r:embed="rId9"/>
                    <a:srcRect t="5049"/>
                    <a:stretch/>
                  </pic:blipFill>
                  <pic:spPr bwMode="auto">
                    <a:xfrm>
                      <a:off x="0" y="0"/>
                      <a:ext cx="6309360" cy="401256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bookmarkEnd w:id="0"/>
    <w:p w:rsidR="00E523C3" w:rsidRDefault="00E523C3" w:rsidP="00E523C3"/>
    <w:p w:rsidR="00E523C3" w:rsidRDefault="00DC025B" w:rsidP="00E523C3">
      <w:pPr>
        <w:pStyle w:val="Heading2"/>
      </w:pPr>
      <w:bookmarkStart w:id="1" w:name="_Toc501116468"/>
      <w:r>
        <w:t>S</w:t>
      </w:r>
      <w:bookmarkEnd w:id="1"/>
      <w:r>
        <w:t>tarting the assignment</w:t>
      </w:r>
    </w:p>
    <w:p w:rsidR="00E523C3" w:rsidRDefault="00DC025B" w:rsidP="00DC025B">
      <w:r>
        <w:t>We started the assignment in reading week and our first step was to understand what was happening in the original code given to us. We ran the code a few times with some random values to see what was happening and tried to step through it using the debugger.</w:t>
      </w:r>
    </w:p>
    <w:p w:rsidR="00DC025B" w:rsidRDefault="00DC025B" w:rsidP="00DC025B">
      <w:r>
        <w:t>We then re-read the spec more carefully to determine exactly what was being asked before beginning out implementation</w:t>
      </w:r>
    </w:p>
    <w:p w:rsidR="00E523C3" w:rsidRDefault="00DC025B" w:rsidP="00E523C3">
      <w:pPr>
        <w:pStyle w:val="Heading2"/>
      </w:pPr>
      <w:bookmarkStart w:id="2" w:name="_Toc501116469"/>
      <w:r>
        <w:t>S</w:t>
      </w:r>
      <w:bookmarkEnd w:id="2"/>
      <w:r>
        <w:t>et up</w:t>
      </w:r>
    </w:p>
    <w:p w:rsidR="00DB550A" w:rsidRDefault="00DB550A" w:rsidP="00DC025B">
      <w:r>
        <w:t xml:space="preserve">Since we were working in a group, it was quite important to use some kind of version </w:t>
      </w:r>
      <w:proofErr w:type="gramStart"/>
      <w:r>
        <w:t>control</w:t>
      </w:r>
      <w:proofErr w:type="gramEnd"/>
      <w:r>
        <w:t xml:space="preserve"> so we would minimize our conflicts as much as possible. We set up a </w:t>
      </w:r>
      <w:proofErr w:type="spellStart"/>
      <w:r>
        <w:t>Github</w:t>
      </w:r>
      <w:proofErr w:type="spellEnd"/>
      <w:r>
        <w:t xml:space="preserve"> repository shared between the two team </w:t>
      </w:r>
      <w:proofErr w:type="gramStart"/>
      <w:r>
        <w:t>members</w:t>
      </w:r>
      <w:proofErr w:type="gramEnd"/>
      <w:r>
        <w:t xml:space="preserve"> so we could easily share code. This also proved very </w:t>
      </w:r>
      <w:r>
        <w:lastRenderedPageBreak/>
        <w:t>useful when we wanted to work on code on our own machines and then clone and pull it to the machine we were going to run the code on (Stoker).</w:t>
      </w:r>
    </w:p>
    <w:p w:rsidR="00DB550A" w:rsidRDefault="00DB550A" w:rsidP="00DC025B"/>
    <w:p w:rsidR="00313297" w:rsidRDefault="00DC025B" w:rsidP="00DC025B">
      <w:r>
        <w:t>We then decided to add in some lines of code to allow us to track how long the original code was taking and track the speedup</w:t>
      </w:r>
      <w:r w:rsidR="00313297">
        <w:t xml:space="preserve"> we gained with what we implemented.</w:t>
      </w:r>
      <w:r>
        <w:t xml:space="preserve"> </w:t>
      </w:r>
    </w:p>
    <w:p w:rsidR="00313297" w:rsidRDefault="00313297" w:rsidP="00DC025B">
      <w:r>
        <w:rPr>
          <w:noProof/>
        </w:rPr>
        <w:drawing>
          <wp:inline distT="0" distB="0" distL="0" distR="0" wp14:anchorId="523603BC" wp14:editId="446873A0">
            <wp:extent cx="6309360" cy="1571625"/>
            <wp:effectExtent l="133350" t="114300" r="12954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157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13297" w:rsidRDefault="00313297" w:rsidP="00DC025B"/>
    <w:p w:rsidR="00DC025B" w:rsidRDefault="00313297" w:rsidP="00DC025B">
      <w:r>
        <w:t>W</w:t>
      </w:r>
      <w:r w:rsidR="00DC025B">
        <w:t xml:space="preserve">e wanted to be able to run the sample inputs 50-70 times initially (we reduced this down to 20 as we realized we were hogging Stoker), so having something like an output file that recorded something </w:t>
      </w:r>
      <w:r w:rsidR="00DB550A">
        <w:t>along the lines of the output below:</w:t>
      </w:r>
    </w:p>
    <w:p w:rsidR="00DB550A" w:rsidRDefault="00DB550A" w:rsidP="00DC025B"/>
    <w:p w:rsidR="00DC025B" w:rsidRDefault="00DC025B" w:rsidP="00DC025B">
      <w:r>
        <w:t>“</w:t>
      </w:r>
      <w:r>
        <w:t>Team conv time: 292653 microseconds, a 9 speedup! 2766819</w:t>
      </w:r>
    </w:p>
    <w:p w:rsidR="00E523C3" w:rsidRDefault="00DC025B" w:rsidP="00DC025B">
      <w:r>
        <w:t>COMMENT: sum of absolute differences (0.000000) within acceptable range (0.062500)</w:t>
      </w:r>
      <w:r>
        <w:t xml:space="preserve">” </w:t>
      </w:r>
    </w:p>
    <w:p w:rsidR="0047229C" w:rsidRDefault="0047229C" w:rsidP="00DC025B"/>
    <w:p w:rsidR="0047229C" w:rsidRDefault="0047229C" w:rsidP="00DC025B">
      <w:r>
        <w:t>We updated the print statement to the following:</w:t>
      </w:r>
    </w:p>
    <w:p w:rsidR="00DC025B" w:rsidRDefault="0047229C" w:rsidP="00DC025B">
      <w:r>
        <w:rPr>
          <w:noProof/>
        </w:rPr>
        <w:drawing>
          <wp:inline distT="0" distB="0" distL="0" distR="0" wp14:anchorId="2D680B7A" wp14:editId="7156AB61">
            <wp:extent cx="6309360" cy="278765"/>
            <wp:effectExtent l="133350" t="114300" r="129540" b="1593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78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229C" w:rsidRDefault="00DC025B" w:rsidP="00DC025B">
      <w:r>
        <w:t>We could then</w:t>
      </w:r>
      <w:r w:rsidR="0047229C">
        <w:t xml:space="preserve"> write in a new .c file that would take in the inputs and specify the number of times we wanted to run them. We named this </w:t>
      </w:r>
      <w:proofErr w:type="spellStart"/>
      <w:r w:rsidR="0047229C">
        <w:t>concTester.c</w:t>
      </w:r>
      <w:proofErr w:type="spellEnd"/>
      <w:r w:rsidR="0047229C">
        <w:t xml:space="preserve"> and it looked as follows:</w:t>
      </w:r>
    </w:p>
    <w:p w:rsidR="0047229C" w:rsidRDefault="0047229C" w:rsidP="00DC025B">
      <w:r>
        <w:rPr>
          <w:noProof/>
        </w:rPr>
        <w:lastRenderedPageBreak/>
        <w:drawing>
          <wp:inline distT="0" distB="0" distL="0" distR="0" wp14:anchorId="357077F4" wp14:editId="5495003B">
            <wp:extent cx="6309360" cy="4064000"/>
            <wp:effectExtent l="133350" t="114300" r="129540" b="1651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406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7229C" w:rsidRDefault="0047229C" w:rsidP="00DC025B"/>
    <w:p w:rsidR="00DB550A" w:rsidRDefault="0047229C" w:rsidP="00DC025B">
      <w:r>
        <w:t xml:space="preserve">This program </w:t>
      </w:r>
      <w:r w:rsidR="00DC025B">
        <w:t>sen</w:t>
      </w:r>
      <w:r>
        <w:t>t our results to an output file that we could specify the name for.</w:t>
      </w:r>
      <w:r w:rsidR="00DC025B">
        <w:t xml:space="preserve"> </w:t>
      </w:r>
      <w:r>
        <w:t>T</w:t>
      </w:r>
      <w:r w:rsidR="00DC025B">
        <w:t>his output file</w:t>
      </w:r>
      <w:r>
        <w:t xml:space="preserve"> we had could then be</w:t>
      </w:r>
      <w:r w:rsidR="00DC025B">
        <w:t xml:space="preserve"> import</w:t>
      </w:r>
      <w:r>
        <w:t>ed</w:t>
      </w:r>
      <w:r w:rsidR="00DC025B">
        <w:t xml:space="preserve"> into a C# program and calculate averages very quickly by parsing the values obtained</w:t>
      </w:r>
      <w:r w:rsidR="00DB550A">
        <w:t xml:space="preserve">. This saved us a lot of time as we avoided having to do the calculations manually with a calculator, but still gave us the advantage of getting a more accurate answer for our timings, allowing us to eliminate outliers in our outputs by having an average instead of running it just once. </w:t>
      </w:r>
      <w:bookmarkStart w:id="3" w:name="_GoBack"/>
      <w:bookmarkEnd w:id="3"/>
    </w:p>
    <w:bookmarkStart w:id="4" w:name="_Toc501116470" w:displacedByCustomXml="next"/>
    <w:sdt>
      <w:sdtPr>
        <w:id w:val="113635129"/>
        <w:placeholder>
          <w:docPart w:val="849378894057486B9727EFCE83D7C5CB"/>
        </w:placeholder>
        <w:temporary/>
        <w:showingPlcHdr/>
        <w15:appearance w15:val="hidden"/>
      </w:sdtPr>
      <w:sdtEndPr/>
      <w:sdtContent>
        <w:p w:rsidR="00E523C3" w:rsidRDefault="00E523C3" w:rsidP="00E523C3">
          <w:pPr>
            <w:pStyle w:val="Heading2"/>
          </w:pPr>
          <w:r>
            <w:t>Operating Highlights</w:t>
          </w:r>
        </w:p>
      </w:sdtContent>
    </w:sdt>
    <w:bookmarkEnd w:id="4" w:displacedByCustomXml="prev"/>
    <w:sdt>
      <w:sdtPr>
        <w:id w:val="347221563"/>
        <w:placeholder>
          <w:docPart w:val="B275770C077E47F9BAF6F0EDE20D5BB1"/>
        </w:placeholder>
        <w:temporary/>
        <w:showingPlcHdr/>
        <w15:appearance w15:val="hidden"/>
      </w:sdtPr>
      <w:sdtEndPr/>
      <w:sdtContent>
        <w:p w:rsidR="00E523C3" w:rsidRDefault="00E523C3" w:rsidP="00E523C3">
          <w:r>
            <w:t>Think a document that looks this good has to be difficult to format? Think again! To easily apply any text formatting you see in this document with just a tap, on the Home tab of the ribbon, check out Styles.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Tr="00D476F7">
        <w:trPr>
          <w:trHeight w:val="2073"/>
        </w:trPr>
        <w:tc>
          <w:tcPr>
            <w:tcW w:w="10326" w:type="dxa"/>
            <w:tcBorders>
              <w:top w:val="nil"/>
              <w:left w:val="nil"/>
              <w:bottom w:val="nil"/>
              <w:right w:val="nil"/>
            </w:tcBorders>
            <w:shd w:val="clear" w:color="auto" w:fill="262140" w:themeFill="text1"/>
            <w:vAlign w:val="center"/>
          </w:tcPr>
          <w:p w:rsidR="00E523C3" w:rsidRDefault="00E523C3" w:rsidP="00D476F7">
            <w:pPr>
              <w:pStyle w:val="Signature"/>
              <w:spacing w:before="0"/>
            </w:pPr>
            <w:r>
              <w:rPr>
                <w:noProof/>
                <w:lang w:eastAsia="en-US"/>
              </w:rPr>
              <w:lastRenderedPageBreak/>
              <mc:AlternateContent>
                <mc:Choice Requires="wps">
                  <w:drawing>
                    <wp:inline distT="0" distB="0" distL="0" distR="0" wp14:anchorId="05EBF601" wp14:editId="48494B18">
                      <wp:extent cx="6413679" cy="669701"/>
                      <wp:effectExtent l="0" t="0" r="6350" b="0"/>
                      <wp:docPr id="5" name="Text Box 5" descr="Sidebar"/>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05EBF601" id="Text Box 5" o:spid="_x0000_s1028" type="#_x0000_t202" alt="Sidebar"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" filled="f" stroked="f" strokeweight=".5pt">
                      <v:textbox inset="3.6pt,0,3.6pt,0">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v:textbox>
                      <w10:anchorlock/>
                    </v:shape>
                  </w:pict>
                </mc:Fallback>
              </mc:AlternateContent>
            </w:r>
          </w:p>
        </w:tc>
      </w:tr>
    </w:tbl>
    <w:bookmarkStart w:id="5" w:name="_Toc501116471" w:displacedByCustomXml="next"/>
    <w:sdt>
      <w:sdtPr>
        <w:id w:val="-1156683731"/>
        <w:placeholder>
          <w:docPart w:val="0FBCC868C0D6442691D7A7572D96B61A"/>
        </w:placeholder>
        <w:temporary/>
        <w:showingPlcHdr/>
        <w15:appearance w15:val="hidden"/>
      </w:sdtPr>
      <w:sdtEndPr/>
      <w:sdtContent>
        <w:p w:rsidR="00E523C3" w:rsidRDefault="00E523C3" w:rsidP="00D476F7">
          <w:pPr>
            <w:pStyle w:val="Heading2"/>
            <w:spacing w:before="500"/>
          </w:pPr>
          <w:r>
            <w:t>Looking Ahead</w:t>
          </w:r>
        </w:p>
      </w:sdtContent>
    </w:sdt>
    <w:bookmarkEnd w:id="5" w:displacedByCustomXml="prev"/>
    <w:sdt>
      <w:sdtPr>
        <w:id w:val="491683632"/>
        <w:placeholder>
          <w:docPart w:val="398BD592AECC415FB5861822AF2E59B0"/>
        </w:placeholder>
        <w:temporary/>
        <w:showingPlcHdr/>
        <w15:appearance w15:val="hidden"/>
      </w:sdtPr>
      <w:sdtEndPr/>
      <w:sdtContent>
        <w:p w:rsidR="00E523C3" w:rsidRDefault="00E523C3" w:rsidP="00E523C3">
          <w: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E523C3" w:rsidRPr="00E523C3" w:rsidRDefault="00326688" w:rsidP="00E523C3">
      <w:pPr>
        <w:pStyle w:val="Signature"/>
      </w:pPr>
      <w:sdt>
        <w:sdtPr>
          <w:alias w:val="Name"/>
          <w:tag w:val="Name"/>
          <w:id w:val="-364757055"/>
          <w:placeholder>
            <w:docPart w:val="B8E326DD6166441686AA6FB6DE93A226"/>
          </w:placeholder>
          <w:temporary/>
          <w:showingPlcHdr/>
          <w15:appearance w15:val="hidden"/>
          <w:text w:multiLine="1"/>
        </w:sdtPr>
        <w:sdtEndPr/>
        <w:sdtContent>
          <w:r w:rsidR="00E523C3" w:rsidRPr="00E523C3">
            <w:t>Chief Executive Name</w:t>
          </w:r>
          <w:r w:rsidR="00E523C3" w:rsidRPr="00E523C3">
            <w:br/>
            <w:t>Chief Executive Title</w:t>
          </w:r>
          <w:r w:rsidR="00E523C3" w:rsidRPr="00E523C3">
            <w:br/>
            <w:t>Date</w:t>
          </w:r>
        </w:sdtContent>
      </w:sdt>
    </w:p>
    <w:p w:rsidR="00D476F7" w:rsidRDefault="00D476F7">
      <w:pPr>
        <w:spacing w:after="180" w:line="336" w:lineRule="auto"/>
        <w:contextualSpacing w:val="0"/>
        <w:rPr>
          <w:b/>
          <w:kern w:val="20"/>
        </w:rPr>
      </w:pPr>
      <w:r>
        <w:br w:type="page"/>
      </w:r>
    </w:p>
    <w:p w:rsidR="00D476F7" w:rsidRDefault="00D476F7" w:rsidP="00D476F7">
      <w:pPr>
        <w:pStyle w:val="Heading1"/>
      </w:pPr>
      <w:bookmarkStart w:id="6" w:name="_Toc501116472"/>
      <w:r>
        <w:lastRenderedPageBreak/>
        <w:t>FINANCIAL SUMMARY</w:t>
      </w:r>
      <w:bookmarkEnd w:id="6"/>
    </w:p>
    <w:p w:rsidR="00D476F7" w:rsidRDefault="00D476F7" w:rsidP="00D476F7"/>
    <w:sdt>
      <w:sdtPr>
        <w:id w:val="-1966651039"/>
        <w:placeholder>
          <w:docPart w:val="1B43E25CDB444252A210C49804194253"/>
        </w:placeholder>
        <w:temporary/>
        <w:showingPlcHdr/>
        <w15:appearance w15:val="hidden"/>
        <w:text/>
      </w:sdtPr>
      <w:sdtEndPr/>
      <w:sdtContent>
        <w:p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rsidR="00D476F7" w:rsidRDefault="00D476F7" w:rsidP="00D476F7"/>
    <w:sdt>
      <w:sdtPr>
        <w:id w:val="-881481819"/>
        <w:placeholder>
          <w:docPart w:val="25159D76F85D45C1AE6782CC925DD397"/>
        </w:placeholder>
        <w:temporary/>
        <w:showingPlcHdr/>
        <w15:appearance w15:val="hidden"/>
        <w:text/>
      </w:sdtPr>
      <w:sdtEndPr/>
      <w:sdtContent>
        <w:p w:rsidR="00D476F7" w:rsidRPr="00D476F7" w:rsidRDefault="00D476F7" w:rsidP="00D476F7">
          <w:pPr>
            <w:pStyle w:val="ListNumber"/>
          </w:pPr>
          <w:r w:rsidRPr="00D476F7">
            <w:t>For example, this is the List Bullet style.</w:t>
          </w:r>
        </w:p>
        <w:p w:rsidR="00D476F7" w:rsidRPr="00D476F7" w:rsidRDefault="00D476F7" w:rsidP="00D476F7">
          <w:pPr>
            <w:pStyle w:val="ListNumber"/>
          </w:pPr>
          <w:r w:rsidRPr="00D476F7">
            <w:t>Here is another sentence formatted in List Bullet style.</w:t>
          </w:r>
        </w:p>
      </w:sdtContent>
    </w:sdt>
    <w:p w:rsidR="00D476F7" w:rsidRDefault="00D476F7" w:rsidP="00D476F7">
      <w:pPr>
        <w:pStyle w:val="ListNumber"/>
        <w:numPr>
          <w:ilvl w:val="0"/>
          <w:numId w:val="0"/>
        </w:numPr>
      </w:pPr>
    </w:p>
    <w:sdt>
      <w:sdtPr>
        <w:id w:val="-137343135"/>
        <w:placeholder>
          <w:docPart w:val="85F660264E2046CF86F22950A4016961"/>
        </w:placeholder>
        <w:temporary/>
        <w:showingPlcHdr/>
        <w15:appearance w15:val="hidden"/>
        <w:text/>
      </w:sdtPr>
      <w:sdtEndPr/>
      <w:sdtContent>
        <w:p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Tr="00D55CBC">
        <w:trPr>
          <w:trHeight w:val="2073"/>
        </w:trPr>
        <w:tc>
          <w:tcPr>
            <w:tcW w:w="10326" w:type="dxa"/>
            <w:tcBorders>
              <w:top w:val="nil"/>
              <w:left w:val="nil"/>
              <w:bottom w:val="nil"/>
              <w:right w:val="nil"/>
            </w:tcBorders>
            <w:shd w:val="clear" w:color="auto" w:fill="auto"/>
          </w:tcPr>
          <w:p w:rsidR="00D55CBC" w:rsidRDefault="00D55CBC" w:rsidP="00D55CBC">
            <w:pPr>
              <w:pStyle w:val="Signature"/>
              <w:spacing w:before="0"/>
            </w:pPr>
            <w:r>
              <w:rPr>
                <w:noProof/>
              </w:rPr>
              <w:drawing>
                <wp:inline distT="0" distB="0" distL="0" distR="0" wp14:anchorId="3ED2C38A" wp14:editId="36A46D95">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3">
                            <a:extLst>
                              <a:ext uri="{BEBA8EAE-BF5A-486C-A8C5-ECC9F3942E4B}">
                                <a14:imgProps xmlns:a14="http://schemas.microsoft.com/office/drawing/2010/main">
                                  <a14:imgLayer r:embed="rId14">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Default="002063EE" w:rsidP="002063EE">
      <w:pPr>
        <w:pStyle w:val="ListNumber"/>
        <w:numPr>
          <w:ilvl w:val="0"/>
          <w:numId w:val="0"/>
        </w:numPr>
      </w:pPr>
    </w:p>
    <w:p w:rsidR="00D55CBC" w:rsidRDefault="00D55CBC" w:rsidP="002063EE">
      <w:pPr>
        <w:pStyle w:val="ListNumber"/>
        <w:numPr>
          <w:ilvl w:val="0"/>
          <w:numId w:val="0"/>
        </w:numPr>
      </w:pPr>
    </w:p>
    <w:sdt>
      <w:sdtPr>
        <w:id w:val="493999377"/>
        <w:placeholder>
          <w:docPart w:val="207C492D10D74F3BB17790FBD4FE1D9F"/>
        </w:placeholder>
        <w:temporary/>
        <w:showingPlcHdr/>
        <w15:appearance w15:val="hidden"/>
      </w:sdtPr>
      <w:sdtEndPr/>
      <w:sdtContent>
        <w:p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2063EE" w:rsidRDefault="002063EE" w:rsidP="002063EE">
      <w:pPr>
        <w:pStyle w:val="Heading1"/>
      </w:pPr>
      <w:bookmarkStart w:id="7" w:name="_Toc501116473"/>
      <w:r>
        <w:lastRenderedPageBreak/>
        <w:t>FINANCIAL STATEMENTS</w:t>
      </w:r>
      <w:bookmarkEnd w:id="7"/>
    </w:p>
    <w:p w:rsidR="002063EE" w:rsidRDefault="002063EE" w:rsidP="002063EE"/>
    <w:bookmarkStart w:id="8" w:name="_Toc501116474" w:displacedByCustomXml="next"/>
    <w:bookmarkStart w:id="9" w:name="_Toc501113963" w:displacedByCustomXml="next"/>
    <w:sdt>
      <w:sdtPr>
        <w:rPr>
          <w:rFonts w:asciiTheme="minorHAnsi" w:eastAsiaTheme="minorEastAsia" w:hAnsiTheme="minorHAnsi" w:cstheme="minorBidi"/>
          <w:sz w:val="22"/>
          <w:szCs w:val="22"/>
        </w:rPr>
        <w:id w:val="117271761"/>
        <w:placeholder>
          <w:docPart w:val="F6D3A4E241ED4141B3D06E702FBC1BF3"/>
        </w:placeholder>
        <w:temporary/>
        <w:showingPlcHdr/>
        <w15:appearance w15:val="hidden"/>
      </w:sdtPr>
      <w:sdtEndPr/>
      <w:sdtContent>
        <w:p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8" w:displacedByCustomXml="prev"/>
    <w:bookmarkEnd w:id="9" w:displacedByCustomXml="prev"/>
    <w:sdt>
      <w:sdtPr>
        <w:id w:val="-534347295"/>
        <w:placeholder>
          <w:docPart w:val="0F3F1C4848FA4AACB74798FBB577E2FE"/>
        </w:placeholder>
        <w:temporary/>
        <w:showingPlcHdr/>
        <w15:appearance w15:val="hidden"/>
      </w:sdtPr>
      <w:sdtEndPr/>
      <w:sdtContent>
        <w:p w:rsidR="002063EE" w:rsidRPr="002063EE" w:rsidRDefault="002063EE" w:rsidP="002063EE">
          <w:pPr>
            <w:pStyle w:val="ListBullet"/>
          </w:pPr>
          <w:r w:rsidRPr="002063EE">
            <w:t>Liabilities</w:t>
          </w:r>
        </w:p>
        <w:p w:rsidR="002063EE" w:rsidRPr="002063EE" w:rsidRDefault="002063EE" w:rsidP="002063EE">
          <w:pPr>
            <w:pStyle w:val="ListBullet"/>
          </w:pPr>
          <w:r w:rsidRPr="002063EE">
            <w:t>Statement of Financial Position</w:t>
          </w:r>
        </w:p>
        <w:p w:rsidR="002063EE" w:rsidRPr="00DF1CFA" w:rsidRDefault="002063EE" w:rsidP="002063EE">
          <w:pPr>
            <w:pStyle w:val="ListBullet"/>
          </w:pPr>
          <w:r w:rsidRPr="002063EE">
            <w:t>Ownership Equity</w:t>
          </w:r>
        </w:p>
      </w:sdtContent>
    </w:sdt>
    <w:bookmarkStart w:id="10" w:name="_Toc501116475" w:displacedByCustomXml="next"/>
    <w:bookmarkStart w:id="11" w:name="_Toc501113964" w:displacedByCustomXml="next"/>
    <w:sdt>
      <w:sdtPr>
        <w:id w:val="-134404666"/>
        <w:placeholder>
          <w:docPart w:val="1E2FB1963A744474AFE931AF4CD7D36D"/>
        </w:placeholder>
        <w:temporary/>
        <w:showingPlcHdr/>
        <w15:appearance w15:val="hidden"/>
      </w:sdtPr>
      <w:sdtEndPr/>
      <w:sdtContent>
        <w:p w:rsidR="002063EE" w:rsidRDefault="002063EE" w:rsidP="002063EE">
          <w:pPr>
            <w:pStyle w:val="Heading2"/>
          </w:pPr>
          <w:r>
            <w:t>Statement of Comprehensive Income (Profits and Losses)</w:t>
          </w:r>
        </w:p>
      </w:sdtContent>
    </w:sdt>
    <w:bookmarkEnd w:id="10" w:displacedByCustomXml="prev"/>
    <w:bookmarkEnd w:id="11" w:displacedByCustomXml="prev"/>
    <w:sdt>
      <w:sdtPr>
        <w:id w:val="1913127745"/>
        <w:placeholder>
          <w:docPart w:val="AF1AEAAF1AE444F8A409C3C8041BE2CC"/>
        </w:placeholder>
        <w:temporary/>
        <w:showingPlcHdr/>
        <w15:appearance w15:val="hidden"/>
      </w:sdtPr>
      <w:sdtEndPr/>
      <w:sdtContent>
        <w:p w:rsidR="002063EE" w:rsidRPr="00DF1CFA" w:rsidRDefault="002063EE" w:rsidP="002063EE">
          <w:pPr>
            <w:pStyle w:val="ListBullet"/>
          </w:pPr>
          <w:r w:rsidRPr="00DF1CFA">
            <w:t>Income</w:t>
          </w:r>
        </w:p>
        <w:p w:rsidR="002063EE" w:rsidRPr="00DF1CFA" w:rsidRDefault="002063EE" w:rsidP="002063EE">
          <w:pPr>
            <w:pStyle w:val="ListBullet"/>
          </w:pPr>
          <w:r w:rsidRPr="00DF1CFA">
            <w:t>Expenses</w:t>
          </w:r>
        </w:p>
        <w:p w:rsidR="002063EE" w:rsidRPr="00DF1CFA" w:rsidRDefault="002063EE" w:rsidP="002063EE">
          <w:pPr>
            <w:pStyle w:val="ListBullet"/>
          </w:pPr>
          <w:r w:rsidRPr="00DF1CFA">
            <w:t>Profits</w:t>
          </w:r>
        </w:p>
      </w:sdtContent>
    </w:sdt>
    <w:bookmarkStart w:id="12" w:name="_Toc501116476" w:displacedByCustomXml="next"/>
    <w:bookmarkStart w:id="13" w:name="_Toc501113965" w:displacedByCustomXml="next"/>
    <w:sdt>
      <w:sdtPr>
        <w:id w:val="537781632"/>
        <w:placeholder>
          <w:docPart w:val="CBB5D5A45B6A451C84A0A6D944033729"/>
        </w:placeholder>
        <w:temporary/>
        <w:showingPlcHdr/>
        <w15:appearance w15:val="hidden"/>
      </w:sdtPr>
      <w:sdtEndPr/>
      <w:sdtContent>
        <w:p w:rsidR="002063EE" w:rsidRDefault="002063EE" w:rsidP="002063EE">
          <w:pPr>
            <w:pStyle w:val="Heading2"/>
          </w:pPr>
          <w:r>
            <w:t>Statement of Changes in Equity</w:t>
          </w:r>
        </w:p>
      </w:sdtContent>
    </w:sdt>
    <w:bookmarkEnd w:id="12" w:displacedByCustomXml="prev"/>
    <w:bookmarkEnd w:id="13" w:displacedByCustomXml="prev"/>
    <w:sdt>
      <w:sdtPr>
        <w:id w:val="-1771542479"/>
        <w:placeholder>
          <w:docPart w:val="1E22927214604BCAB7CDA1DADA646FED"/>
        </w:placeholder>
        <w:temporary/>
        <w:showingPlcHdr/>
        <w15:appearance w15:val="hidden"/>
      </w:sdtPr>
      <w:sdtEndPr/>
      <w:sdtContent>
        <w:p w:rsidR="002063EE" w:rsidRDefault="002063EE" w:rsidP="002063EE">
          <w:r>
            <w:t>Well, it wouldn’t be an annual report without a lot of numbers, right? This section is the place for all those financial tables.</w:t>
          </w:r>
        </w:p>
        <w:p w:rsidR="002063EE" w:rsidRDefault="002063EE" w:rsidP="002063EE">
          <w:r>
            <w:t>To get started with a table that looks just like the sample here, on the Insert tab, tap Table.</w:t>
          </w:r>
        </w:p>
      </w:sdtContent>
    </w:sdt>
    <w:p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Default="002063EE" w:rsidP="002063EE">
            <w:pPr>
              <w:spacing w:before="100"/>
            </w:pPr>
            <w:r>
              <w:t>DESCRIPTION</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4" w:name="_Toc501116477" w:displacedByCustomXml="next"/>
    <w:bookmarkStart w:id="15" w:name="_Toc501113966" w:displacedByCustomXml="next"/>
    <w:sdt>
      <w:sdtPr>
        <w:id w:val="-1109960366"/>
        <w:placeholder>
          <w:docPart w:val="B22753E46FBA493187FFB2E8207F97CB"/>
        </w:placeholder>
        <w:temporary/>
        <w:showingPlcHdr/>
        <w15:appearance w15:val="hidden"/>
      </w:sdtPr>
      <w:sdtEndPr/>
      <w:sdtContent>
        <w:p w:rsidR="002063EE" w:rsidRDefault="002063EE" w:rsidP="002063EE">
          <w:pPr>
            <w:pStyle w:val="Heading2"/>
            <w:spacing w:before="500"/>
          </w:pPr>
          <w:r>
            <w:t>Statement of Cash Flows</w:t>
          </w:r>
        </w:p>
      </w:sdtContent>
    </w:sdt>
    <w:bookmarkEnd w:id="14" w:displacedByCustomXml="prev"/>
    <w:bookmarkEnd w:id="15" w:displacedByCustomXml="prev"/>
    <w:sdt>
      <w:sdtPr>
        <w:id w:val="-466279363"/>
        <w:placeholder>
          <w:docPart w:val="5735152654344FEFBB8D2CB4C57A596B"/>
        </w:placeholder>
        <w:temporary/>
        <w:showingPlcHdr/>
        <w15:appearance w15:val="hidden"/>
      </w:sdtPr>
      <w:sdtEndPr/>
      <w:sdtContent>
        <w:p w:rsidR="002063EE" w:rsidRPr="005C2E0B" w:rsidRDefault="002063EE" w:rsidP="002063EE">
          <w:pPr>
            <w:pStyle w:val="ListBullet"/>
          </w:pPr>
          <w:r w:rsidRPr="005C2E0B">
            <w:t>Operating</w:t>
          </w:r>
        </w:p>
        <w:p w:rsidR="002063EE" w:rsidRPr="005C2E0B" w:rsidRDefault="002063EE" w:rsidP="002063EE">
          <w:pPr>
            <w:pStyle w:val="ListBullet"/>
          </w:pPr>
          <w:r w:rsidRPr="005C2E0B">
            <w:t>Investing</w:t>
          </w:r>
        </w:p>
        <w:p w:rsidR="002063EE" w:rsidRPr="005C2E0B" w:rsidRDefault="002063EE" w:rsidP="002063EE">
          <w:pPr>
            <w:pStyle w:val="ListBullet"/>
          </w:pPr>
          <w:r w:rsidRPr="005C2E0B">
            <w:t>Financing</w:t>
          </w:r>
        </w:p>
      </w:sdtContent>
    </w:sdt>
    <w:p w:rsidR="002063EE" w:rsidRDefault="002063EE" w:rsidP="002063EE"/>
    <w:p w:rsidR="002063EE" w:rsidRDefault="002063EE">
      <w:pPr>
        <w:spacing w:after="180" w:line="336" w:lineRule="auto"/>
        <w:contextualSpacing w:val="0"/>
      </w:pPr>
      <w:r>
        <w:br w:type="page"/>
      </w:r>
    </w:p>
    <w:p w:rsidR="002063EE" w:rsidRDefault="002063EE" w:rsidP="002063EE">
      <w:pPr>
        <w:pStyle w:val="Heading1"/>
      </w:pPr>
      <w:bookmarkStart w:id="16" w:name="_Toc501116478"/>
      <w:r>
        <w:lastRenderedPageBreak/>
        <w:t>NOTES TO FINANCIAL STATEMENTS</w:t>
      </w:r>
      <w:bookmarkEnd w:id="16"/>
    </w:p>
    <w:p w:rsidR="002063EE" w:rsidRPr="002063EE" w:rsidRDefault="002063EE" w:rsidP="002063EE"/>
    <w:bookmarkStart w:id="17" w:name="_Toc501116479" w:displacedByCustomXml="next"/>
    <w:bookmarkStart w:id="18" w:name="_Toc501113968" w:displacedByCustomXml="next"/>
    <w:sdt>
      <w:sdtPr>
        <w:id w:val="1202897003"/>
        <w:placeholder>
          <w:docPart w:val="8CA1F27610B647EF9FACACE9B4AC36BE"/>
        </w:placeholder>
        <w:temporary/>
        <w:showingPlcHdr/>
        <w15:appearance w15:val="hidden"/>
      </w:sdtPr>
      <w:sdtEndPr/>
      <w:sdtContent>
        <w:p w:rsidR="002063EE" w:rsidRDefault="002063EE" w:rsidP="002063EE">
          <w:pPr>
            <w:pStyle w:val="Heading2"/>
          </w:pPr>
          <w:r>
            <w:t>Accounts</w:t>
          </w:r>
        </w:p>
      </w:sdtContent>
    </w:sdt>
    <w:bookmarkEnd w:id="17" w:displacedByCustomXml="prev"/>
    <w:bookmarkEnd w:id="18" w:displacedByCustomXml="prev"/>
    <w:sdt>
      <w:sdtPr>
        <w:id w:val="-1058388881"/>
        <w:placeholder>
          <w:docPart w:val="25D09E375C5F4F51874AA6F79BE77B28"/>
        </w:placeholder>
        <w:temporary/>
        <w:showingPlcHdr/>
        <w15:appearance w15:val="hidden"/>
        <w:text/>
      </w:sdtPr>
      <w:sdtEndPr/>
      <w:sdtContent>
        <w:p w:rsidR="002063EE" w:rsidRDefault="002063EE" w:rsidP="002063EE">
          <w:r>
            <w:t>When you have a document that shows a lot of numbers, it’s a good idea to have a little text that explains the numbers. You can do that here.</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Tr="002063EE">
        <w:trPr>
          <w:trHeight w:val="2788"/>
        </w:trPr>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5D0CCEE9" wp14:editId="4F6A9C0E">
                  <wp:extent cx="914400" cy="914400"/>
                  <wp:effectExtent l="0" t="0" r="0" b="0"/>
                  <wp:docPr id="22" name="Graphic 22" descr="Employee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Default="002063EE" w:rsidP="002063EE">
            <w:pPr>
              <w:pStyle w:val="Signature"/>
              <w:spacing w:before="0"/>
              <w:jc w:val="center"/>
            </w:pPr>
            <w:r>
              <w:rPr>
                <w:noProof/>
              </w:rPr>
              <w:drawing>
                <wp:inline distT="0" distB="0" distL="0" distR="0" wp14:anchorId="47F1B601" wp14:editId="1EE013F1">
                  <wp:extent cx="914400" cy="914400"/>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7">
                            <a:extLst>
                              <a:ext uri="{96DAC541-7B7A-43D3-8B79-37D633B846F1}">
                                <asvg:svgBlip xmlns:asvg="http://schemas.microsoft.com/office/drawing/2016/SVG/main" r:embed="rId18"/>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1569B448" wp14:editId="1335FCAF">
                  <wp:extent cx="914400" cy="914400"/>
                  <wp:effectExtent l="0" t="0" r="0" b="0"/>
                  <wp:docPr id="23" name="Graphic 23" descr="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9">
                            <a:extLst>
                              <a:ext uri="{96DAC541-7B7A-43D3-8B79-37D633B846F1}">
                                <asvg:svgBlip xmlns:asvg="http://schemas.microsoft.com/office/drawing/2016/SVG/main" r:embed="rId20"/>
                              </a:ext>
                            </a:extLst>
                          </a:blip>
                          <a:stretch>
                            <a:fillRect/>
                          </a:stretch>
                        </pic:blipFill>
                        <pic:spPr>
                          <a:xfrm>
                            <a:off x="0" y="0"/>
                            <a:ext cx="914400" cy="914400"/>
                          </a:xfrm>
                          <a:prstGeom prst="rect">
                            <a:avLst/>
                          </a:prstGeom>
                        </pic:spPr>
                      </pic:pic>
                    </a:graphicData>
                  </a:graphic>
                </wp:inline>
              </w:drawing>
            </w:r>
          </w:p>
        </w:tc>
      </w:tr>
    </w:tbl>
    <w:p w:rsidR="002063EE" w:rsidRDefault="002063EE" w:rsidP="002063EE"/>
    <w:bookmarkStart w:id="19" w:name="_Toc501116480" w:displacedByCustomXml="next"/>
    <w:bookmarkStart w:id="20" w:name="_Toc501113969" w:displacedByCustomXml="next"/>
    <w:sdt>
      <w:sdtPr>
        <w:id w:val="774063787"/>
        <w:placeholder>
          <w:docPart w:val="A284CF33DB594F96A3BEFE72C1516CA1"/>
        </w:placeholder>
        <w:temporary/>
        <w:showingPlcHdr/>
        <w15:appearance w15:val="hidden"/>
      </w:sdtPr>
      <w:sdtEndPr/>
      <w:sdtContent>
        <w:p w:rsidR="002063EE" w:rsidRDefault="002063EE" w:rsidP="002063EE">
          <w:pPr>
            <w:pStyle w:val="Heading2"/>
          </w:pPr>
          <w:r>
            <w:t>Debt</w:t>
          </w:r>
        </w:p>
      </w:sdtContent>
    </w:sdt>
    <w:bookmarkEnd w:id="19" w:displacedByCustomXml="prev"/>
    <w:bookmarkEnd w:id="20" w:displacedByCustomXml="prev"/>
    <w:sdt>
      <w:sdtPr>
        <w:id w:val="-991090545"/>
        <w:placeholder>
          <w:docPart w:val="614FDA9DB46D4C3DA4DB308F5B2AD974"/>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Tr="00D55CBC">
        <w:trPr>
          <w:trHeight w:val="1348"/>
        </w:trPr>
        <w:tc>
          <w:tcPr>
            <w:tcW w:w="5163" w:type="dxa"/>
            <w:shd w:val="clear" w:color="auto" w:fill="auto"/>
          </w:tcPr>
          <w:bookmarkStart w:id="21" w:name="_Toc501116481" w:displacedByCustomXml="next"/>
          <w:sdt>
            <w:sdtPr>
              <w:id w:val="-1108726040"/>
              <w:placeholder>
                <w:docPart w:val="6984F0D9114A491D832D11999038F58A"/>
              </w:placeholder>
              <w:temporary/>
              <w:showingPlcHdr/>
              <w15:appearance w15:val="hidden"/>
            </w:sdtPr>
            <w:sdtEndPr/>
            <w:sdtContent>
              <w:p w:rsidR="002063EE" w:rsidRDefault="002063EE" w:rsidP="002063EE">
                <w:pPr>
                  <w:pStyle w:val="Heading2"/>
                </w:pPr>
                <w:r>
                  <w:t>Debt</w:t>
                </w:r>
              </w:p>
            </w:sdtContent>
          </w:sdt>
          <w:bookmarkEnd w:id="21" w:displacedByCustomXml="prev"/>
          <w:sdt>
            <w:sdtPr>
              <w:id w:val="-588690701"/>
              <w:placeholder>
                <w:docPart w:val="EF08A3E99CA3435D98887D954035FC03"/>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bookmarkStart w:id="22" w:name="_Toc501116482" w:displacedByCustomXml="next"/>
          <w:bookmarkStart w:id="23" w:name="_Toc501113970" w:displacedByCustomXml="next"/>
          <w:sdt>
            <w:sdtPr>
              <w:id w:val="1662740597"/>
              <w:placeholder>
                <w:docPart w:val="FA66C68C4A104FC18FE4A30F655A43D5"/>
              </w:placeholder>
              <w:temporary/>
              <w:showingPlcHdr/>
              <w15:appearance w15:val="hidden"/>
            </w:sdtPr>
            <w:sdtEndPr/>
            <w:sdtContent>
              <w:p w:rsidR="002063EE" w:rsidRDefault="002063EE" w:rsidP="002063EE">
                <w:pPr>
                  <w:pStyle w:val="Heading2"/>
                </w:pPr>
                <w:r>
                  <w:t>Going Concern</w:t>
                </w:r>
              </w:p>
            </w:sdtContent>
          </w:sdt>
          <w:bookmarkEnd w:id="22" w:displacedByCustomXml="prev"/>
          <w:bookmarkEnd w:id="23" w:displacedByCustomXml="prev"/>
          <w:sdt>
            <w:sdtPr>
              <w:id w:val="406666089"/>
              <w:placeholder>
                <w:docPart w:val="1754C1DDD7AF46ED8F75C44349C5EB96"/>
              </w:placeholder>
              <w:temporary/>
              <w:showingPlcHdr/>
              <w15:appearance w15:val="hidden"/>
              <w:text/>
            </w:sdtPr>
            <w:sdtEndPr/>
            <w:sdtContent>
              <w:p w:rsidR="002063EE" w:rsidRDefault="002063EE" w:rsidP="002063EE">
                <w:r>
                  <w:t>Okay, you get the idea. If you’ve got notes to add about your financials, add them here.</w:t>
                </w:r>
              </w:p>
            </w:sdtContent>
          </w:sdt>
        </w:tc>
        <w:tc>
          <w:tcPr>
            <w:tcW w:w="5163" w:type="dxa"/>
            <w:vMerge w:val="restart"/>
            <w:shd w:val="clear" w:color="auto" w:fill="auto"/>
          </w:tcPr>
          <w:bookmarkStart w:id="24" w:name="_Toc501116483" w:displacedByCustomXml="next"/>
          <w:bookmarkStart w:id="25" w:name="_Toc501113971" w:displacedByCustomXml="next"/>
          <w:sdt>
            <w:sdtPr>
              <w:id w:val="-1156606350"/>
              <w:placeholder>
                <w:docPart w:val="A370D90FAA264D5BA704C5F3AE9168A8"/>
              </w:placeholder>
              <w:temporary/>
              <w:showingPlcHdr/>
              <w15:appearance w15:val="hidden"/>
            </w:sdtPr>
            <w:sdtEndPr/>
            <w:sdtContent>
              <w:p w:rsidR="002063EE" w:rsidRDefault="002063EE" w:rsidP="002063EE">
                <w:pPr>
                  <w:pStyle w:val="Heading2"/>
                </w:pPr>
                <w:r>
                  <w:t>Contingent Liabilities</w:t>
                </w:r>
              </w:p>
            </w:sdtContent>
          </w:sdt>
          <w:bookmarkEnd w:id="24" w:displacedByCustomXml="prev"/>
          <w:bookmarkEnd w:id="25" w:displacedByCustomXml="prev"/>
          <w:sdt>
            <w:sdtPr>
              <w:id w:val="-377398301"/>
              <w:placeholder>
                <w:docPart w:val="86F987146B4341C89BDE44AFEE0B82C6"/>
              </w:placeholder>
              <w:temporary/>
              <w:showingPlcHdr/>
              <w15:appearance w15:val="hidden"/>
              <w:text/>
            </w:sdtPr>
            <w:sdtEndPr/>
            <w:sdtContent>
              <w:p w:rsidR="002063EE" w:rsidRDefault="002063EE" w:rsidP="002063EE">
                <w:r>
                  <w:t>Keep in mind that some of these headings might not apply to your business (and you might have others to add). This one, for example, is about potential liabilities that could arise if something happens in the future, such as a pending legal decision.</w:t>
                </w:r>
              </w:p>
            </w:sdtContent>
          </w:sdt>
          <w:bookmarkStart w:id="26" w:name="_Toc501116484" w:displacedByCustomXml="next"/>
          <w:bookmarkStart w:id="27" w:name="_Toc501113972" w:displacedByCustomXml="next"/>
          <w:sdt>
            <w:sdtPr>
              <w:id w:val="-389114937"/>
              <w:placeholder>
                <w:docPart w:val="3802DCCAD4734874BADD0176801AE7FF"/>
              </w:placeholder>
              <w:temporary/>
              <w:showingPlcHdr/>
              <w15:appearance w15:val="hidden"/>
            </w:sdtPr>
            <w:sdtEndPr/>
            <w:sdtContent>
              <w:p w:rsidR="002063EE" w:rsidRDefault="002063EE" w:rsidP="002063EE">
                <w:pPr>
                  <w:pStyle w:val="Heading2"/>
                </w:pPr>
                <w:r>
                  <w:t>Takeaways</w:t>
                </w:r>
              </w:p>
            </w:sdtContent>
          </w:sdt>
          <w:bookmarkEnd w:id="26" w:displacedByCustomXml="prev"/>
          <w:bookmarkEnd w:id="27" w:displacedByCustomXml="prev"/>
          <w:p w:rsidR="002063EE" w:rsidRDefault="00326688" w:rsidP="002063EE">
            <w:sdt>
              <w:sdtPr>
                <w:id w:val="-1398818968"/>
                <w:placeholder>
                  <w:docPart w:val="2C3CC06D990548D2AC812CF829CADAED"/>
                </w:placeholder>
                <w:temporary/>
                <w:showingPlcHdr/>
                <w15:appearance w15:val="hidden"/>
                <w:text/>
              </w:sdtPr>
              <w:sdtEndPr/>
              <w:sdtContent>
                <w:r w:rsidR="002063EE">
                  <w:t>What would you like your readers to understand? Add notes on key takeaways here.</w:t>
                </w:r>
              </w:sdtContent>
            </w:sdt>
          </w:p>
          <w:p w:rsidR="002063EE" w:rsidRDefault="002063EE" w:rsidP="002063EE">
            <w:pPr>
              <w:pStyle w:val="Signature"/>
              <w:spacing w:before="0"/>
            </w:pPr>
          </w:p>
        </w:tc>
      </w:tr>
      <w:tr w:rsidR="002063EE" w:rsidTr="00D55CBC">
        <w:trPr>
          <w:trHeight w:val="1866"/>
        </w:trPr>
        <w:tc>
          <w:tcPr>
            <w:tcW w:w="5163" w:type="dxa"/>
            <w:shd w:val="clear" w:color="auto" w:fill="auto"/>
            <w:vAlign w:val="center"/>
          </w:tcPr>
          <w:p w:rsidR="002063EE" w:rsidRDefault="00D55CBC" w:rsidP="00D55CBC">
            <w:pPr>
              <w:pStyle w:val="Quote"/>
            </w:pPr>
            <w:r>
              <w:t>“</w:t>
            </w:r>
            <w:r w:rsidR="002063EE">
              <w:t>Strong Caption Goes Here. Write Something</w:t>
            </w:r>
            <w:r>
              <w:t xml:space="preserve"> in This Caption Holder.”</w:t>
            </w:r>
          </w:p>
        </w:tc>
        <w:tc>
          <w:tcPr>
            <w:tcW w:w="5163" w:type="dxa"/>
            <w:vMerge/>
            <w:shd w:val="clear" w:color="auto" w:fill="auto"/>
          </w:tcPr>
          <w:p w:rsidR="002063EE" w:rsidRDefault="002063EE" w:rsidP="002063EE">
            <w:pPr>
              <w:pStyle w:val="Heading2"/>
            </w:pPr>
          </w:p>
        </w:tc>
      </w:tr>
    </w:tbl>
    <w:p w:rsidR="00D55CBC" w:rsidRDefault="00D55CBC" w:rsidP="002063EE">
      <w:pPr>
        <w:pStyle w:val="ListNumber"/>
        <w:numPr>
          <w:ilvl w:val="0"/>
          <w:numId w:val="0"/>
        </w:numPr>
      </w:pPr>
    </w:p>
    <w:p w:rsidR="00D55CBC" w:rsidRDefault="00D55CBC">
      <w:pPr>
        <w:spacing w:after="180" w:line="336" w:lineRule="auto"/>
        <w:contextualSpacing w:val="0"/>
      </w:pPr>
      <w:r>
        <w:br w:type="page"/>
      </w:r>
    </w:p>
    <w:p w:rsidR="002063EE" w:rsidRDefault="00D55CBC" w:rsidP="00D55CBC">
      <w:pPr>
        <w:pStyle w:val="Heading1"/>
      </w:pPr>
      <w:bookmarkStart w:id="28" w:name="_Toc501116485"/>
      <w:r w:rsidRPr="00D55CBC">
        <w:lastRenderedPageBreak/>
        <w:t>INDEPENDENT AUDITOR’S REPORT</w:t>
      </w:r>
      <w:bookmarkEnd w:id="28"/>
    </w:p>
    <w:p w:rsidR="00D55CBC" w:rsidRDefault="00D55CBC" w:rsidP="00D55CBC"/>
    <w:bookmarkStart w:id="29" w:name="_Toc501116486" w:displacedByCustomXml="next"/>
    <w:sdt>
      <w:sdtPr>
        <w:id w:val="1788926468"/>
        <w:placeholder>
          <w:docPart w:val="E40B0600C1F14901B54321D470011308"/>
        </w:placeholder>
        <w:temporary/>
        <w:showingPlcHdr/>
        <w15:appearance w15:val="hidden"/>
      </w:sdtPr>
      <w:sdtEndPr/>
      <w:sdtContent>
        <w:p w:rsidR="00D55CBC" w:rsidRDefault="00D55CBC" w:rsidP="00D55CBC">
          <w:pPr>
            <w:pStyle w:val="Heading2"/>
            <w:rPr>
              <w:rFonts w:asciiTheme="minorHAnsi" w:eastAsiaTheme="minorHAnsi" w:hAnsiTheme="minorHAnsi" w:cstheme="minorBidi"/>
              <w:b w:val="0"/>
              <w:bCs w:val="0"/>
              <w:color w:val="4E4484" w:themeColor="text1" w:themeTint="BF"/>
              <w:sz w:val="20"/>
            </w:rPr>
          </w:pPr>
          <w:r>
            <w:t>Auditor’s Report</w:t>
          </w:r>
        </w:p>
      </w:sdtContent>
    </w:sdt>
    <w:bookmarkEnd w:id="29" w:displacedByCustomXml="prev"/>
    <w:p w:rsidR="00D55CBC" w:rsidRDefault="00D55CBC" w:rsidP="00D55CBC"/>
    <w:sdt>
      <w:sdtPr>
        <w:id w:val="2012795139"/>
        <w:placeholder>
          <w:docPart w:val="DD9745C6CA0B4592A99729605996A905"/>
        </w:placeholder>
        <w:temporary/>
        <w:showingPlcHdr/>
        <w15:appearance w15:val="hidden"/>
      </w:sdtPr>
      <w:sdtEndPr/>
      <w:sdtContent>
        <w:p w:rsidR="00D55CBC" w:rsidRPr="00944D7A" w:rsidRDefault="00D55CBC" w:rsidP="00D55CBC">
          <w:pPr>
            <w:pStyle w:val="ListNumber2"/>
          </w:pPr>
          <w:r w:rsidRPr="00944D7A">
            <w:t>Unqualified Opinion</w:t>
          </w:r>
        </w:p>
        <w:p w:rsidR="00D55CBC" w:rsidRPr="00944D7A" w:rsidRDefault="00D55CBC" w:rsidP="00D55CBC">
          <w:pPr>
            <w:pStyle w:val="ListNumber2"/>
          </w:pPr>
          <w:r w:rsidRPr="00944D7A">
            <w:t>Qualified Opinion Report</w:t>
          </w:r>
        </w:p>
        <w:p w:rsidR="00D55CBC" w:rsidRPr="00944D7A" w:rsidRDefault="00D55CBC" w:rsidP="00D55CBC">
          <w:pPr>
            <w:pStyle w:val="ListNumber2"/>
          </w:pPr>
          <w:r w:rsidRPr="00944D7A">
            <w:t>Adverse Opinion Report</w:t>
          </w:r>
        </w:p>
        <w:p w:rsidR="00D55CBC" w:rsidRPr="00944D7A" w:rsidRDefault="00D55CBC" w:rsidP="00D55CBC">
          <w:pPr>
            <w:pStyle w:val="ListNumber2"/>
          </w:pPr>
          <w:r w:rsidRPr="00944D7A">
            <w:t>Disclaimer of Opinion Report</w:t>
          </w:r>
        </w:p>
        <w:p w:rsidR="00D55CBC" w:rsidRPr="00944D7A" w:rsidRDefault="00D55CBC" w:rsidP="00D55CBC">
          <w:pPr>
            <w:pStyle w:val="ListNumber2"/>
          </w:pPr>
          <w:r w:rsidRPr="00944D7A">
            <w:t>Auditor’s Report on Internal Controls of Public Companies</w:t>
          </w:r>
        </w:p>
        <w:p w:rsidR="00D55CBC" w:rsidRPr="00944D7A" w:rsidRDefault="00D55CBC" w:rsidP="00D55CBC">
          <w:pPr>
            <w:pStyle w:val="ListNumber2"/>
          </w:pPr>
          <w:r w:rsidRPr="00944D7A">
            <w:t>Going Concern</w:t>
          </w:r>
        </w:p>
      </w:sdtContent>
    </w:sdt>
    <w:p w:rsidR="00D55CBC" w:rsidRPr="00D55CBC" w:rsidRDefault="00D55CBC" w:rsidP="00D55CBC"/>
    <w:sectPr w:rsidR="00D55CBC" w:rsidRPr="00D55CBC" w:rsidSect="00CB27A1">
      <w:headerReference w:type="default" r:id="rId2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6688" w:rsidRDefault="00326688" w:rsidP="00A91D75">
      <w:r>
        <w:separator/>
      </w:r>
    </w:p>
  </w:endnote>
  <w:endnote w:type="continuationSeparator" w:id="0">
    <w:p w:rsidR="00326688" w:rsidRDefault="0032668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6688" w:rsidRDefault="00326688" w:rsidP="00A91D75">
      <w:r>
        <w:separator/>
      </w:r>
    </w:p>
  </w:footnote>
  <w:footnote w:type="continuationSeparator" w:id="0">
    <w:p w:rsidR="00326688" w:rsidRDefault="0032668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Header"/>
            <w:spacing w:after="0"/>
          </w:pPr>
          <w:r w:rsidRPr="008759A8">
            <w:rPr>
              <w:noProof/>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FEC1E7C"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07"/>
    <w:rsid w:val="0002111D"/>
    <w:rsid w:val="000A6AE1"/>
    <w:rsid w:val="00184B35"/>
    <w:rsid w:val="001865F2"/>
    <w:rsid w:val="001E59F3"/>
    <w:rsid w:val="002063EE"/>
    <w:rsid w:val="00226FF2"/>
    <w:rsid w:val="002E6790"/>
    <w:rsid w:val="00313297"/>
    <w:rsid w:val="00326688"/>
    <w:rsid w:val="00342438"/>
    <w:rsid w:val="003B4CFB"/>
    <w:rsid w:val="003F429C"/>
    <w:rsid w:val="0047229C"/>
    <w:rsid w:val="00577305"/>
    <w:rsid w:val="005C2E0B"/>
    <w:rsid w:val="00760843"/>
    <w:rsid w:val="007B0DFA"/>
    <w:rsid w:val="007E5E59"/>
    <w:rsid w:val="00823D33"/>
    <w:rsid w:val="008759A8"/>
    <w:rsid w:val="008B46AB"/>
    <w:rsid w:val="008E707B"/>
    <w:rsid w:val="009210A6"/>
    <w:rsid w:val="00924378"/>
    <w:rsid w:val="00944D7A"/>
    <w:rsid w:val="009A0F76"/>
    <w:rsid w:val="00A03BCD"/>
    <w:rsid w:val="00A61479"/>
    <w:rsid w:val="00A7217A"/>
    <w:rsid w:val="00A86068"/>
    <w:rsid w:val="00A91D75"/>
    <w:rsid w:val="00AC343A"/>
    <w:rsid w:val="00C50FEA"/>
    <w:rsid w:val="00C6323A"/>
    <w:rsid w:val="00C87193"/>
    <w:rsid w:val="00CB27A1"/>
    <w:rsid w:val="00D476F7"/>
    <w:rsid w:val="00D55CBC"/>
    <w:rsid w:val="00D8631A"/>
    <w:rsid w:val="00D87CD8"/>
    <w:rsid w:val="00DA4307"/>
    <w:rsid w:val="00DB550A"/>
    <w:rsid w:val="00DC025B"/>
    <w:rsid w:val="00DF1CFA"/>
    <w:rsid w:val="00E523C3"/>
    <w:rsid w:val="00E5388E"/>
    <w:rsid w:val="00E6016B"/>
    <w:rsid w:val="00E94B95"/>
    <w:rsid w:val="00ED6905"/>
    <w:rsid w:val="00EF64C7"/>
    <w:rsid w:val="00F412A9"/>
    <w:rsid w:val="00FE0D74"/>
    <w:rsid w:val="00FE3D2C"/>
    <w:rsid w:val="00FE54B0"/>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2A5893A"/>
  <w15:docId w15:val="{278F8E1A-7741-44BA-87EB-6CE941ABC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pt\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49378894057486B9727EFCE83D7C5CB"/>
        <w:category>
          <w:name w:val="General"/>
          <w:gallery w:val="placeholder"/>
        </w:category>
        <w:types>
          <w:type w:val="bbPlcHdr"/>
        </w:types>
        <w:behaviors>
          <w:behavior w:val="content"/>
        </w:behaviors>
        <w:guid w:val="{7DD2F465-128C-4574-AD02-57D09DA33D6A}"/>
      </w:docPartPr>
      <w:docPartBody>
        <w:p w:rsidR="00E30045" w:rsidRDefault="003468D8">
          <w:pPr>
            <w:pStyle w:val="849378894057486B9727EFCE83D7C5CB"/>
          </w:pPr>
          <w:r>
            <w:t>Operating Highlights</w:t>
          </w:r>
        </w:p>
      </w:docPartBody>
    </w:docPart>
    <w:docPart>
      <w:docPartPr>
        <w:name w:val="B275770C077E47F9BAF6F0EDE20D5BB1"/>
        <w:category>
          <w:name w:val="General"/>
          <w:gallery w:val="placeholder"/>
        </w:category>
        <w:types>
          <w:type w:val="bbPlcHdr"/>
        </w:types>
        <w:behaviors>
          <w:behavior w:val="content"/>
        </w:behaviors>
        <w:guid w:val="{AC13CDD5-1647-44F1-8371-0D6676660B5D}"/>
      </w:docPartPr>
      <w:docPartBody>
        <w:p w:rsidR="00E30045" w:rsidRDefault="003468D8">
          <w:pPr>
            <w:pStyle w:val="B275770C077E47F9BAF6F0EDE20D5BB1"/>
          </w:pPr>
          <w:r>
            <w:t>Think a document that looks this good has to be difficult to format? Think again! To easily apply any text formatting you see in this document with just a tap, on the Home tab of the ribbon, check out Styles.</w:t>
          </w:r>
        </w:p>
      </w:docPartBody>
    </w:docPart>
    <w:docPart>
      <w:docPartPr>
        <w:name w:val="0FBCC868C0D6442691D7A7572D96B61A"/>
        <w:category>
          <w:name w:val="General"/>
          <w:gallery w:val="placeholder"/>
        </w:category>
        <w:types>
          <w:type w:val="bbPlcHdr"/>
        </w:types>
        <w:behaviors>
          <w:behavior w:val="content"/>
        </w:behaviors>
        <w:guid w:val="{70548F4D-D1A4-4521-9228-471434473518}"/>
      </w:docPartPr>
      <w:docPartBody>
        <w:p w:rsidR="00E30045" w:rsidRDefault="003468D8">
          <w:pPr>
            <w:pStyle w:val="0FBCC868C0D6442691D7A7572D96B61A"/>
          </w:pPr>
          <w:r>
            <w:t>Looking Ahead</w:t>
          </w:r>
        </w:p>
      </w:docPartBody>
    </w:docPart>
    <w:docPart>
      <w:docPartPr>
        <w:name w:val="398BD592AECC415FB5861822AF2E59B0"/>
        <w:category>
          <w:name w:val="General"/>
          <w:gallery w:val="placeholder"/>
        </w:category>
        <w:types>
          <w:type w:val="bbPlcHdr"/>
        </w:types>
        <w:behaviors>
          <w:behavior w:val="content"/>
        </w:behaviors>
        <w:guid w:val="{678E12A8-DC01-4891-8E48-CE8CB43DBB44}"/>
      </w:docPartPr>
      <w:docPartBody>
        <w:p w:rsidR="00E30045" w:rsidRDefault="003468D8">
          <w:pPr>
            <w:pStyle w:val="398BD592AECC415FB5861822AF2E59B0"/>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B8E326DD6166441686AA6FB6DE93A226"/>
        <w:category>
          <w:name w:val="General"/>
          <w:gallery w:val="placeholder"/>
        </w:category>
        <w:types>
          <w:type w:val="bbPlcHdr"/>
        </w:types>
        <w:behaviors>
          <w:behavior w:val="content"/>
        </w:behaviors>
        <w:guid w:val="{06373536-0B4B-415D-BA57-E1D896C6236A}"/>
      </w:docPartPr>
      <w:docPartBody>
        <w:p w:rsidR="00E30045" w:rsidRDefault="003468D8">
          <w:pPr>
            <w:pStyle w:val="B8E326DD6166441686AA6FB6DE93A226"/>
          </w:pPr>
          <w:r w:rsidRPr="00E523C3">
            <w:t>Chief Executive Name</w:t>
          </w:r>
          <w:r w:rsidRPr="00E523C3">
            <w:br/>
            <w:t>Chief Executive Title</w:t>
          </w:r>
          <w:r w:rsidRPr="00E523C3">
            <w:br/>
            <w:t>Date</w:t>
          </w:r>
        </w:p>
      </w:docPartBody>
    </w:docPart>
    <w:docPart>
      <w:docPartPr>
        <w:name w:val="1B43E25CDB444252A210C49804194253"/>
        <w:category>
          <w:name w:val="General"/>
          <w:gallery w:val="placeholder"/>
        </w:category>
        <w:types>
          <w:type w:val="bbPlcHdr"/>
        </w:types>
        <w:behaviors>
          <w:behavior w:val="content"/>
        </w:behaviors>
        <w:guid w:val="{F556F7D4-8B0A-467E-919F-C82DE8BDC37C}"/>
      </w:docPartPr>
      <w:docPartBody>
        <w:p w:rsidR="00E30045" w:rsidRDefault="003468D8">
          <w:pPr>
            <w:pStyle w:val="1B43E25CDB444252A210C49804194253"/>
          </w:pPr>
          <w:r w:rsidRPr="002063EE">
            <w:t>Use this section to give a brief summary of your financials, highlighting important points. Some of the sample text in this document indicates the name of the style applied, so that you can easily apply the same formatting again.</w:t>
          </w:r>
        </w:p>
      </w:docPartBody>
    </w:docPart>
    <w:docPart>
      <w:docPartPr>
        <w:name w:val="25159D76F85D45C1AE6782CC925DD397"/>
        <w:category>
          <w:name w:val="General"/>
          <w:gallery w:val="placeholder"/>
        </w:category>
        <w:types>
          <w:type w:val="bbPlcHdr"/>
        </w:types>
        <w:behaviors>
          <w:behavior w:val="content"/>
        </w:behaviors>
        <w:guid w:val="{E1FD5A1C-A4EE-4741-BBCF-F45DF1C6AD2A}"/>
      </w:docPartPr>
      <w:docPartBody>
        <w:p w:rsidR="002A7C71" w:rsidRPr="00D476F7" w:rsidRDefault="003468D8" w:rsidP="00D476F7">
          <w:pPr>
            <w:pStyle w:val="ListNumber"/>
          </w:pPr>
          <w:r w:rsidRPr="00D476F7">
            <w:t>For example, this is the List Bullet style.</w:t>
          </w:r>
        </w:p>
        <w:p w:rsidR="00E30045" w:rsidRDefault="003468D8">
          <w:pPr>
            <w:pStyle w:val="25159D76F85D45C1AE6782CC925DD397"/>
          </w:pPr>
          <w:r w:rsidRPr="00D476F7">
            <w:t>Here is another sentence formatted in List Bullet style.</w:t>
          </w:r>
        </w:p>
      </w:docPartBody>
    </w:docPart>
    <w:docPart>
      <w:docPartPr>
        <w:name w:val="85F660264E2046CF86F22950A4016961"/>
        <w:category>
          <w:name w:val="General"/>
          <w:gallery w:val="placeholder"/>
        </w:category>
        <w:types>
          <w:type w:val="bbPlcHdr"/>
        </w:types>
        <w:behaviors>
          <w:behavior w:val="content"/>
        </w:behaviors>
        <w:guid w:val="{0F979CE5-E43E-43C4-94BE-551595424F22}"/>
      </w:docPartPr>
      <w:docPartBody>
        <w:p w:rsidR="00E30045" w:rsidRDefault="003468D8">
          <w:pPr>
            <w:pStyle w:val="85F660264E2046CF86F22950A4016961"/>
          </w:pPr>
          <w:r>
            <w:t>You can find easy-to-use tools on the Insert tab, such as to add a hyperlink, insert a comment, or add automatic page numbering.</w:t>
          </w:r>
        </w:p>
      </w:docPartBody>
    </w:docPart>
    <w:docPart>
      <w:docPartPr>
        <w:name w:val="207C492D10D74F3BB17790FBD4FE1D9F"/>
        <w:category>
          <w:name w:val="General"/>
          <w:gallery w:val="placeholder"/>
        </w:category>
        <w:types>
          <w:type w:val="bbPlcHdr"/>
        </w:types>
        <w:behaviors>
          <w:behavior w:val="content"/>
        </w:behaviors>
        <w:guid w:val="{596AB4BA-113A-498C-A2AF-1CFAA7634C18}"/>
      </w:docPartPr>
      <w:docPartBody>
        <w:p w:rsidR="00E30045" w:rsidRDefault="003468D8">
          <w:pPr>
            <w:pStyle w:val="207C492D10D74F3BB17790FBD4FE1D9F"/>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F6D3A4E241ED4141B3D06E702FBC1BF3"/>
        <w:category>
          <w:name w:val="General"/>
          <w:gallery w:val="placeholder"/>
        </w:category>
        <w:types>
          <w:type w:val="bbPlcHdr"/>
        </w:types>
        <w:behaviors>
          <w:behavior w:val="content"/>
        </w:behaviors>
        <w:guid w:val="{8EE7E34A-158B-479D-AA34-AD4CC49F9F84}"/>
      </w:docPartPr>
      <w:docPartBody>
        <w:p w:rsidR="00E30045" w:rsidRDefault="003468D8">
          <w:pPr>
            <w:pStyle w:val="F6D3A4E241ED4141B3D06E702FBC1BF3"/>
          </w:pPr>
          <w:r>
            <w:t>Statement of Financial Position</w:t>
          </w:r>
        </w:p>
      </w:docPartBody>
    </w:docPart>
    <w:docPart>
      <w:docPartPr>
        <w:name w:val="0F3F1C4848FA4AACB74798FBB577E2FE"/>
        <w:category>
          <w:name w:val="General"/>
          <w:gallery w:val="placeholder"/>
        </w:category>
        <w:types>
          <w:type w:val="bbPlcHdr"/>
        </w:types>
        <w:behaviors>
          <w:behavior w:val="content"/>
        </w:behaviors>
        <w:guid w:val="{5EB68E4D-5DF2-4550-8037-B9002312125E}"/>
      </w:docPartPr>
      <w:docPartBody>
        <w:p w:rsidR="002A7C71" w:rsidRPr="002063EE" w:rsidRDefault="003468D8" w:rsidP="002063EE">
          <w:pPr>
            <w:pStyle w:val="ListBullet"/>
          </w:pPr>
          <w:r w:rsidRPr="002063EE">
            <w:t>Liabilities</w:t>
          </w:r>
        </w:p>
        <w:p w:rsidR="002A7C71" w:rsidRPr="002063EE" w:rsidRDefault="003468D8" w:rsidP="002063EE">
          <w:pPr>
            <w:pStyle w:val="ListBullet"/>
          </w:pPr>
          <w:r w:rsidRPr="002063EE">
            <w:t>Statement of Financial Position</w:t>
          </w:r>
        </w:p>
        <w:p w:rsidR="00E30045" w:rsidRDefault="003468D8">
          <w:pPr>
            <w:pStyle w:val="0F3F1C4848FA4AACB74798FBB577E2FE"/>
          </w:pPr>
          <w:r w:rsidRPr="002063EE">
            <w:t>Ownership Equity</w:t>
          </w:r>
        </w:p>
      </w:docPartBody>
    </w:docPart>
    <w:docPart>
      <w:docPartPr>
        <w:name w:val="1E2FB1963A744474AFE931AF4CD7D36D"/>
        <w:category>
          <w:name w:val="General"/>
          <w:gallery w:val="placeholder"/>
        </w:category>
        <w:types>
          <w:type w:val="bbPlcHdr"/>
        </w:types>
        <w:behaviors>
          <w:behavior w:val="content"/>
        </w:behaviors>
        <w:guid w:val="{7B0CB5A2-FE55-4003-BF15-C1BA7DB77E24}"/>
      </w:docPartPr>
      <w:docPartBody>
        <w:p w:rsidR="00E30045" w:rsidRDefault="003468D8">
          <w:pPr>
            <w:pStyle w:val="1E2FB1963A744474AFE931AF4CD7D36D"/>
          </w:pPr>
          <w:r>
            <w:t>Statement of Comprehensive Income (Profits and Losses)</w:t>
          </w:r>
        </w:p>
      </w:docPartBody>
    </w:docPart>
    <w:docPart>
      <w:docPartPr>
        <w:name w:val="AF1AEAAF1AE444F8A409C3C8041BE2CC"/>
        <w:category>
          <w:name w:val="General"/>
          <w:gallery w:val="placeholder"/>
        </w:category>
        <w:types>
          <w:type w:val="bbPlcHdr"/>
        </w:types>
        <w:behaviors>
          <w:behavior w:val="content"/>
        </w:behaviors>
        <w:guid w:val="{0DC9ACDF-2EE6-4A4A-A9DC-E18139FA6FB9}"/>
      </w:docPartPr>
      <w:docPartBody>
        <w:p w:rsidR="002A7C71" w:rsidRPr="00DF1CFA" w:rsidRDefault="003468D8" w:rsidP="002063EE">
          <w:pPr>
            <w:pStyle w:val="ListBullet"/>
          </w:pPr>
          <w:r w:rsidRPr="00DF1CFA">
            <w:t>Income</w:t>
          </w:r>
        </w:p>
        <w:p w:rsidR="002A7C71" w:rsidRPr="00DF1CFA" w:rsidRDefault="003468D8" w:rsidP="002063EE">
          <w:pPr>
            <w:pStyle w:val="ListBullet"/>
          </w:pPr>
          <w:r w:rsidRPr="00DF1CFA">
            <w:t>Expenses</w:t>
          </w:r>
        </w:p>
        <w:p w:rsidR="00E30045" w:rsidRDefault="003468D8">
          <w:pPr>
            <w:pStyle w:val="AF1AEAAF1AE444F8A409C3C8041BE2CC"/>
          </w:pPr>
          <w:r w:rsidRPr="00DF1CFA">
            <w:t>Profits</w:t>
          </w:r>
        </w:p>
      </w:docPartBody>
    </w:docPart>
    <w:docPart>
      <w:docPartPr>
        <w:name w:val="CBB5D5A45B6A451C84A0A6D944033729"/>
        <w:category>
          <w:name w:val="General"/>
          <w:gallery w:val="placeholder"/>
        </w:category>
        <w:types>
          <w:type w:val="bbPlcHdr"/>
        </w:types>
        <w:behaviors>
          <w:behavior w:val="content"/>
        </w:behaviors>
        <w:guid w:val="{4968A809-9DC1-4BC8-8736-2E22BF6D75F9}"/>
      </w:docPartPr>
      <w:docPartBody>
        <w:p w:rsidR="00E30045" w:rsidRDefault="003468D8">
          <w:pPr>
            <w:pStyle w:val="CBB5D5A45B6A451C84A0A6D944033729"/>
          </w:pPr>
          <w:r>
            <w:t>Statement of Changes in Equity</w:t>
          </w:r>
        </w:p>
      </w:docPartBody>
    </w:docPart>
    <w:docPart>
      <w:docPartPr>
        <w:name w:val="1E22927214604BCAB7CDA1DADA646FED"/>
        <w:category>
          <w:name w:val="General"/>
          <w:gallery w:val="placeholder"/>
        </w:category>
        <w:types>
          <w:type w:val="bbPlcHdr"/>
        </w:types>
        <w:behaviors>
          <w:behavior w:val="content"/>
        </w:behaviors>
        <w:guid w:val="{D6AF910A-AD52-4CA0-98C0-C669252515C7}"/>
      </w:docPartPr>
      <w:docPartBody>
        <w:p w:rsidR="002A7C71" w:rsidRDefault="003468D8" w:rsidP="002063EE">
          <w:r>
            <w:t>Well, it wouldn’t be an annual report without a lot of numbers, right? This section is the place for all those financial tables.</w:t>
          </w:r>
        </w:p>
        <w:p w:rsidR="00E30045" w:rsidRDefault="003468D8">
          <w:pPr>
            <w:pStyle w:val="1E22927214604BCAB7CDA1DADA646FED"/>
          </w:pPr>
          <w:r>
            <w:t>To get started with a table that looks just like the sample here, on the Insert tab, tap Table.</w:t>
          </w:r>
        </w:p>
      </w:docPartBody>
    </w:docPart>
    <w:docPart>
      <w:docPartPr>
        <w:name w:val="B22753E46FBA493187FFB2E8207F97CB"/>
        <w:category>
          <w:name w:val="General"/>
          <w:gallery w:val="placeholder"/>
        </w:category>
        <w:types>
          <w:type w:val="bbPlcHdr"/>
        </w:types>
        <w:behaviors>
          <w:behavior w:val="content"/>
        </w:behaviors>
        <w:guid w:val="{EBAADF2B-6EBD-4BF0-8E89-4083FEE81794}"/>
      </w:docPartPr>
      <w:docPartBody>
        <w:p w:rsidR="00E30045" w:rsidRDefault="003468D8">
          <w:pPr>
            <w:pStyle w:val="B22753E46FBA493187FFB2E8207F97CB"/>
          </w:pPr>
          <w:r>
            <w:t>Statement of Cash Flows</w:t>
          </w:r>
        </w:p>
      </w:docPartBody>
    </w:docPart>
    <w:docPart>
      <w:docPartPr>
        <w:name w:val="5735152654344FEFBB8D2CB4C57A596B"/>
        <w:category>
          <w:name w:val="General"/>
          <w:gallery w:val="placeholder"/>
        </w:category>
        <w:types>
          <w:type w:val="bbPlcHdr"/>
        </w:types>
        <w:behaviors>
          <w:behavior w:val="content"/>
        </w:behaviors>
        <w:guid w:val="{42F81D4E-758C-40E3-8DD3-9825F0124935}"/>
      </w:docPartPr>
      <w:docPartBody>
        <w:p w:rsidR="002A7C71" w:rsidRPr="005C2E0B" w:rsidRDefault="003468D8" w:rsidP="002063EE">
          <w:pPr>
            <w:pStyle w:val="ListBullet"/>
          </w:pPr>
          <w:r w:rsidRPr="005C2E0B">
            <w:t>Operating</w:t>
          </w:r>
        </w:p>
        <w:p w:rsidR="002A7C71" w:rsidRPr="005C2E0B" w:rsidRDefault="003468D8" w:rsidP="002063EE">
          <w:pPr>
            <w:pStyle w:val="ListBullet"/>
          </w:pPr>
          <w:r w:rsidRPr="005C2E0B">
            <w:t>Investing</w:t>
          </w:r>
        </w:p>
        <w:p w:rsidR="00E30045" w:rsidRDefault="003468D8">
          <w:pPr>
            <w:pStyle w:val="5735152654344FEFBB8D2CB4C57A596B"/>
          </w:pPr>
          <w:r w:rsidRPr="005C2E0B">
            <w:t>Financing</w:t>
          </w:r>
        </w:p>
      </w:docPartBody>
    </w:docPart>
    <w:docPart>
      <w:docPartPr>
        <w:name w:val="8CA1F27610B647EF9FACACE9B4AC36BE"/>
        <w:category>
          <w:name w:val="General"/>
          <w:gallery w:val="placeholder"/>
        </w:category>
        <w:types>
          <w:type w:val="bbPlcHdr"/>
        </w:types>
        <w:behaviors>
          <w:behavior w:val="content"/>
        </w:behaviors>
        <w:guid w:val="{B07AA57E-986D-4D68-8277-A42B72AEB47D}"/>
      </w:docPartPr>
      <w:docPartBody>
        <w:p w:rsidR="00E30045" w:rsidRDefault="003468D8">
          <w:pPr>
            <w:pStyle w:val="8CA1F27610B647EF9FACACE9B4AC36BE"/>
          </w:pPr>
          <w:r>
            <w:t>Accounts</w:t>
          </w:r>
        </w:p>
      </w:docPartBody>
    </w:docPart>
    <w:docPart>
      <w:docPartPr>
        <w:name w:val="25D09E375C5F4F51874AA6F79BE77B28"/>
        <w:category>
          <w:name w:val="General"/>
          <w:gallery w:val="placeholder"/>
        </w:category>
        <w:types>
          <w:type w:val="bbPlcHdr"/>
        </w:types>
        <w:behaviors>
          <w:behavior w:val="content"/>
        </w:behaviors>
        <w:guid w:val="{7BE91BB3-51B0-4079-819B-0172BE41E27E}"/>
      </w:docPartPr>
      <w:docPartBody>
        <w:p w:rsidR="00E30045" w:rsidRDefault="003468D8">
          <w:pPr>
            <w:pStyle w:val="25D09E375C5F4F51874AA6F79BE77B28"/>
          </w:pPr>
          <w:r>
            <w:t>When you have a document that shows a lot of numbers, it’s a good idea to have a little text that explains the numbers. You can do that here.</w:t>
          </w:r>
        </w:p>
      </w:docPartBody>
    </w:docPart>
    <w:docPart>
      <w:docPartPr>
        <w:name w:val="A284CF33DB594F96A3BEFE72C1516CA1"/>
        <w:category>
          <w:name w:val="General"/>
          <w:gallery w:val="placeholder"/>
        </w:category>
        <w:types>
          <w:type w:val="bbPlcHdr"/>
        </w:types>
        <w:behaviors>
          <w:behavior w:val="content"/>
        </w:behaviors>
        <w:guid w:val="{FBCE8D3E-1C06-475A-A874-B57FAA52805F}"/>
      </w:docPartPr>
      <w:docPartBody>
        <w:p w:rsidR="00E30045" w:rsidRDefault="003468D8">
          <w:pPr>
            <w:pStyle w:val="A284CF33DB594F96A3BEFE72C1516CA1"/>
          </w:pPr>
          <w:r>
            <w:t>Debt</w:t>
          </w:r>
        </w:p>
      </w:docPartBody>
    </w:docPart>
    <w:docPart>
      <w:docPartPr>
        <w:name w:val="614FDA9DB46D4C3DA4DB308F5B2AD974"/>
        <w:category>
          <w:name w:val="General"/>
          <w:gallery w:val="placeholder"/>
        </w:category>
        <w:types>
          <w:type w:val="bbPlcHdr"/>
        </w:types>
        <w:behaviors>
          <w:behavior w:val="content"/>
        </w:behaviors>
        <w:guid w:val="{500F2592-BD1B-4CFC-93F3-204D699CB67C}"/>
      </w:docPartPr>
      <w:docPartBody>
        <w:p w:rsidR="00E30045" w:rsidRDefault="003468D8">
          <w:pPr>
            <w:pStyle w:val="614FDA9DB46D4C3DA4DB308F5B2AD974"/>
          </w:pPr>
          <w:r>
            <w:t>Of course, we would all prefer to just have profits. But if you’ve got any debt, this is the place to make notes about it.</w:t>
          </w:r>
        </w:p>
      </w:docPartBody>
    </w:docPart>
    <w:docPart>
      <w:docPartPr>
        <w:name w:val="6984F0D9114A491D832D11999038F58A"/>
        <w:category>
          <w:name w:val="General"/>
          <w:gallery w:val="placeholder"/>
        </w:category>
        <w:types>
          <w:type w:val="bbPlcHdr"/>
        </w:types>
        <w:behaviors>
          <w:behavior w:val="content"/>
        </w:behaviors>
        <w:guid w:val="{756A0C37-5C26-4CBD-A83B-5A4262C45276}"/>
      </w:docPartPr>
      <w:docPartBody>
        <w:p w:rsidR="00E30045" w:rsidRDefault="003468D8">
          <w:pPr>
            <w:pStyle w:val="6984F0D9114A491D832D11999038F58A"/>
          </w:pPr>
          <w:r>
            <w:t>Debt</w:t>
          </w:r>
        </w:p>
      </w:docPartBody>
    </w:docPart>
    <w:docPart>
      <w:docPartPr>
        <w:name w:val="EF08A3E99CA3435D98887D954035FC03"/>
        <w:category>
          <w:name w:val="General"/>
          <w:gallery w:val="placeholder"/>
        </w:category>
        <w:types>
          <w:type w:val="bbPlcHdr"/>
        </w:types>
        <w:behaviors>
          <w:behavior w:val="content"/>
        </w:behaviors>
        <w:guid w:val="{286E5958-69FB-4A4A-B39B-F6042507C501}"/>
      </w:docPartPr>
      <w:docPartBody>
        <w:p w:rsidR="00E30045" w:rsidRDefault="003468D8">
          <w:pPr>
            <w:pStyle w:val="EF08A3E99CA3435D98887D954035FC03"/>
          </w:pPr>
          <w:r>
            <w:t>Of course, we would all prefer to just have profits. But if you’ve got any debt, this is the place to make notes about it.</w:t>
          </w:r>
        </w:p>
      </w:docPartBody>
    </w:docPart>
    <w:docPart>
      <w:docPartPr>
        <w:name w:val="FA66C68C4A104FC18FE4A30F655A43D5"/>
        <w:category>
          <w:name w:val="General"/>
          <w:gallery w:val="placeholder"/>
        </w:category>
        <w:types>
          <w:type w:val="bbPlcHdr"/>
        </w:types>
        <w:behaviors>
          <w:behavior w:val="content"/>
        </w:behaviors>
        <w:guid w:val="{934A6ECA-BC42-482D-8CC2-2501EF9DD4DF}"/>
      </w:docPartPr>
      <w:docPartBody>
        <w:p w:rsidR="00E30045" w:rsidRDefault="003468D8">
          <w:pPr>
            <w:pStyle w:val="FA66C68C4A104FC18FE4A30F655A43D5"/>
          </w:pPr>
          <w:r>
            <w:t>Going Concern</w:t>
          </w:r>
        </w:p>
      </w:docPartBody>
    </w:docPart>
    <w:docPart>
      <w:docPartPr>
        <w:name w:val="1754C1DDD7AF46ED8F75C44349C5EB96"/>
        <w:category>
          <w:name w:val="General"/>
          <w:gallery w:val="placeholder"/>
        </w:category>
        <w:types>
          <w:type w:val="bbPlcHdr"/>
        </w:types>
        <w:behaviors>
          <w:behavior w:val="content"/>
        </w:behaviors>
        <w:guid w:val="{70E1406C-6546-42A9-8404-BE81554D5FBD}"/>
      </w:docPartPr>
      <w:docPartBody>
        <w:p w:rsidR="00E30045" w:rsidRDefault="003468D8">
          <w:pPr>
            <w:pStyle w:val="1754C1DDD7AF46ED8F75C44349C5EB96"/>
          </w:pPr>
          <w:r>
            <w:t>Okay, you get the idea. If you’ve got notes to add about your financials, add them here.</w:t>
          </w:r>
        </w:p>
      </w:docPartBody>
    </w:docPart>
    <w:docPart>
      <w:docPartPr>
        <w:name w:val="A370D90FAA264D5BA704C5F3AE9168A8"/>
        <w:category>
          <w:name w:val="General"/>
          <w:gallery w:val="placeholder"/>
        </w:category>
        <w:types>
          <w:type w:val="bbPlcHdr"/>
        </w:types>
        <w:behaviors>
          <w:behavior w:val="content"/>
        </w:behaviors>
        <w:guid w:val="{BD082398-8621-4924-8E68-7C83E39D71E6}"/>
      </w:docPartPr>
      <w:docPartBody>
        <w:p w:rsidR="00E30045" w:rsidRDefault="003468D8">
          <w:pPr>
            <w:pStyle w:val="A370D90FAA264D5BA704C5F3AE9168A8"/>
          </w:pPr>
          <w:r>
            <w:t>Contingent Liabilities</w:t>
          </w:r>
        </w:p>
      </w:docPartBody>
    </w:docPart>
    <w:docPart>
      <w:docPartPr>
        <w:name w:val="86F987146B4341C89BDE44AFEE0B82C6"/>
        <w:category>
          <w:name w:val="General"/>
          <w:gallery w:val="placeholder"/>
        </w:category>
        <w:types>
          <w:type w:val="bbPlcHdr"/>
        </w:types>
        <w:behaviors>
          <w:behavior w:val="content"/>
        </w:behaviors>
        <w:guid w:val="{26BD0D89-34D7-49CF-992F-759471A2AE44}"/>
      </w:docPartPr>
      <w:docPartBody>
        <w:p w:rsidR="00E30045" w:rsidRDefault="003468D8">
          <w:pPr>
            <w:pStyle w:val="86F987146B4341C89BDE44AFEE0B82C6"/>
          </w:pPr>
          <w:r>
            <w:t>Keep in mind that some of these headings might not apply to your business (and you might have others to add). This one, for example, is about potential liabilities that could arise if something happens in the future, such as a pending legal decision.</w:t>
          </w:r>
        </w:p>
      </w:docPartBody>
    </w:docPart>
    <w:docPart>
      <w:docPartPr>
        <w:name w:val="3802DCCAD4734874BADD0176801AE7FF"/>
        <w:category>
          <w:name w:val="General"/>
          <w:gallery w:val="placeholder"/>
        </w:category>
        <w:types>
          <w:type w:val="bbPlcHdr"/>
        </w:types>
        <w:behaviors>
          <w:behavior w:val="content"/>
        </w:behaviors>
        <w:guid w:val="{10E5925A-60DC-4E25-B8C6-D2D2946479A5}"/>
      </w:docPartPr>
      <w:docPartBody>
        <w:p w:rsidR="00E30045" w:rsidRDefault="003468D8">
          <w:pPr>
            <w:pStyle w:val="3802DCCAD4734874BADD0176801AE7FF"/>
          </w:pPr>
          <w:r>
            <w:t>Takeaways</w:t>
          </w:r>
        </w:p>
      </w:docPartBody>
    </w:docPart>
    <w:docPart>
      <w:docPartPr>
        <w:name w:val="2C3CC06D990548D2AC812CF829CADAED"/>
        <w:category>
          <w:name w:val="General"/>
          <w:gallery w:val="placeholder"/>
        </w:category>
        <w:types>
          <w:type w:val="bbPlcHdr"/>
        </w:types>
        <w:behaviors>
          <w:behavior w:val="content"/>
        </w:behaviors>
        <w:guid w:val="{41DB7E96-2810-412A-AAB2-E2702959DB35}"/>
      </w:docPartPr>
      <w:docPartBody>
        <w:p w:rsidR="00E30045" w:rsidRDefault="003468D8">
          <w:pPr>
            <w:pStyle w:val="2C3CC06D990548D2AC812CF829CADAED"/>
          </w:pPr>
          <w:r>
            <w:t>What would you like your readers to understand? Add notes on key takeaways here.</w:t>
          </w:r>
        </w:p>
      </w:docPartBody>
    </w:docPart>
    <w:docPart>
      <w:docPartPr>
        <w:name w:val="E40B0600C1F14901B54321D470011308"/>
        <w:category>
          <w:name w:val="General"/>
          <w:gallery w:val="placeholder"/>
        </w:category>
        <w:types>
          <w:type w:val="bbPlcHdr"/>
        </w:types>
        <w:behaviors>
          <w:behavior w:val="content"/>
        </w:behaviors>
        <w:guid w:val="{9E156BC3-59A3-497B-B494-A9E1E03430F5}"/>
      </w:docPartPr>
      <w:docPartBody>
        <w:p w:rsidR="00E30045" w:rsidRDefault="003468D8">
          <w:pPr>
            <w:pStyle w:val="E40B0600C1F14901B54321D470011308"/>
          </w:pPr>
          <w:r>
            <w:t>Auditor’s Report</w:t>
          </w:r>
        </w:p>
      </w:docPartBody>
    </w:docPart>
    <w:docPart>
      <w:docPartPr>
        <w:name w:val="DD9745C6CA0B4592A99729605996A905"/>
        <w:category>
          <w:name w:val="General"/>
          <w:gallery w:val="placeholder"/>
        </w:category>
        <w:types>
          <w:type w:val="bbPlcHdr"/>
        </w:types>
        <w:behaviors>
          <w:behavior w:val="content"/>
        </w:behaviors>
        <w:guid w:val="{EDD20FB0-BC13-4D8E-9702-15B0F2EF769B}"/>
      </w:docPartPr>
      <w:docPartBody>
        <w:p w:rsidR="002A7C71" w:rsidRPr="00944D7A" w:rsidRDefault="003468D8" w:rsidP="00D55CBC">
          <w:pPr>
            <w:pStyle w:val="ListNumber2"/>
          </w:pPr>
          <w:r w:rsidRPr="00944D7A">
            <w:t>Unqualified Opinion</w:t>
          </w:r>
        </w:p>
        <w:p w:rsidR="002A7C71" w:rsidRPr="00944D7A" w:rsidRDefault="003468D8" w:rsidP="00D55CBC">
          <w:pPr>
            <w:pStyle w:val="ListNumber2"/>
          </w:pPr>
          <w:r w:rsidRPr="00944D7A">
            <w:t>Qualified Opinion Report</w:t>
          </w:r>
        </w:p>
        <w:p w:rsidR="002A7C71" w:rsidRPr="00944D7A" w:rsidRDefault="003468D8" w:rsidP="00D55CBC">
          <w:pPr>
            <w:pStyle w:val="ListNumber2"/>
          </w:pPr>
          <w:r w:rsidRPr="00944D7A">
            <w:t>Adverse Opinion Report</w:t>
          </w:r>
        </w:p>
        <w:p w:rsidR="002A7C71" w:rsidRPr="00944D7A" w:rsidRDefault="003468D8" w:rsidP="00D55CBC">
          <w:pPr>
            <w:pStyle w:val="ListNumber2"/>
          </w:pPr>
          <w:r w:rsidRPr="00944D7A">
            <w:t>Disclaimer of Opinion Report</w:t>
          </w:r>
        </w:p>
        <w:p w:rsidR="002A7C71" w:rsidRPr="00944D7A" w:rsidRDefault="003468D8" w:rsidP="00D55CBC">
          <w:pPr>
            <w:pStyle w:val="ListNumber2"/>
          </w:pPr>
          <w:r w:rsidRPr="00944D7A">
            <w:t>Auditor’s Report on Internal Controls of Public Companies</w:t>
          </w:r>
        </w:p>
        <w:p w:rsidR="00E30045" w:rsidRDefault="003468D8">
          <w:pPr>
            <w:pStyle w:val="DD9745C6CA0B4592A99729605996A905"/>
          </w:pPr>
          <w:r w:rsidRPr="00944D7A">
            <w:t>Going Concern</w:t>
          </w:r>
        </w:p>
      </w:docPartBody>
    </w:docPart>
    <w:docPart>
      <w:docPartPr>
        <w:name w:val="C2DDDCD7D8284BF59DF071B2858FE224"/>
        <w:category>
          <w:name w:val="General"/>
          <w:gallery w:val="placeholder"/>
        </w:category>
        <w:types>
          <w:type w:val="bbPlcHdr"/>
        </w:types>
        <w:behaviors>
          <w:behavior w:val="content"/>
        </w:behaviors>
        <w:guid w:val="{4F07620A-4C57-4D5B-8038-8FCB8434D5D7}"/>
      </w:docPartPr>
      <w:docPartBody>
        <w:p w:rsidR="00E30045" w:rsidRDefault="003468D8">
          <w:pPr>
            <w:pStyle w:val="C2DDDCD7D8284BF59DF071B2858FE224"/>
          </w:pPr>
          <w:r w:rsidRPr="00D55CBC">
            <w:t>“Got something very important to point out to your readers? Use this bar to make it stand out.”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8D8"/>
    <w:rsid w:val="00174DA4"/>
    <w:rsid w:val="003468D8"/>
    <w:rsid w:val="00E3004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E66859A7F44E538DA2083F9AE80CCF">
    <w:name w:val="F0E66859A7F44E538DA2083F9AE80CCF"/>
  </w:style>
  <w:style w:type="paragraph" w:customStyle="1" w:styleId="AC6995CFB8A64BF397242CD6ACB46DDD">
    <w:name w:val="AC6995CFB8A64BF397242CD6ACB46DDD"/>
  </w:style>
  <w:style w:type="paragraph" w:customStyle="1" w:styleId="995073B5AA9F4FD09118C667A353149A">
    <w:name w:val="995073B5AA9F4FD09118C667A353149A"/>
  </w:style>
  <w:style w:type="paragraph" w:customStyle="1" w:styleId="5DF0891FCA0E48DDA6EF9A2740228A1C">
    <w:name w:val="5DF0891FCA0E48DDA6EF9A2740228A1C"/>
  </w:style>
  <w:style w:type="paragraph" w:customStyle="1" w:styleId="849378894057486B9727EFCE83D7C5CB">
    <w:name w:val="849378894057486B9727EFCE83D7C5CB"/>
  </w:style>
  <w:style w:type="paragraph" w:customStyle="1" w:styleId="B275770C077E47F9BAF6F0EDE20D5BB1">
    <w:name w:val="B275770C077E47F9BAF6F0EDE20D5BB1"/>
  </w:style>
  <w:style w:type="paragraph" w:customStyle="1" w:styleId="0FBCC868C0D6442691D7A7572D96B61A">
    <w:name w:val="0FBCC868C0D6442691D7A7572D96B61A"/>
  </w:style>
  <w:style w:type="paragraph" w:customStyle="1" w:styleId="398BD592AECC415FB5861822AF2E59B0">
    <w:name w:val="398BD592AECC415FB5861822AF2E59B0"/>
  </w:style>
  <w:style w:type="paragraph" w:customStyle="1" w:styleId="B8E326DD6166441686AA6FB6DE93A226">
    <w:name w:val="B8E326DD6166441686AA6FB6DE93A226"/>
  </w:style>
  <w:style w:type="paragraph" w:customStyle="1" w:styleId="1B43E25CDB444252A210C49804194253">
    <w:name w:val="1B43E25CDB444252A210C4980419425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val="en-US" w:eastAsia="ja-JP"/>
    </w:rPr>
  </w:style>
  <w:style w:type="paragraph" w:customStyle="1" w:styleId="25159D76F85D45C1AE6782CC925DD397">
    <w:name w:val="25159D76F85D45C1AE6782CC925DD397"/>
  </w:style>
  <w:style w:type="paragraph" w:customStyle="1" w:styleId="85F660264E2046CF86F22950A4016961">
    <w:name w:val="85F660264E2046CF86F22950A4016961"/>
  </w:style>
  <w:style w:type="paragraph" w:customStyle="1" w:styleId="207C492D10D74F3BB17790FBD4FE1D9F">
    <w:name w:val="207C492D10D74F3BB17790FBD4FE1D9F"/>
  </w:style>
  <w:style w:type="paragraph" w:customStyle="1" w:styleId="F6D3A4E241ED4141B3D06E702FBC1BF3">
    <w:name w:val="F6D3A4E241ED4141B3D06E702FBC1BF3"/>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lang w:val="en-US" w:eastAsia="en-US"/>
    </w:rPr>
  </w:style>
  <w:style w:type="paragraph" w:customStyle="1" w:styleId="0F3F1C4848FA4AACB74798FBB577E2FE">
    <w:name w:val="0F3F1C4848FA4AACB74798FBB577E2FE"/>
  </w:style>
  <w:style w:type="paragraph" w:customStyle="1" w:styleId="1E2FB1963A744474AFE931AF4CD7D36D">
    <w:name w:val="1E2FB1963A744474AFE931AF4CD7D36D"/>
  </w:style>
  <w:style w:type="paragraph" w:customStyle="1" w:styleId="AF1AEAAF1AE444F8A409C3C8041BE2CC">
    <w:name w:val="AF1AEAAF1AE444F8A409C3C8041BE2CC"/>
  </w:style>
  <w:style w:type="paragraph" w:customStyle="1" w:styleId="CBB5D5A45B6A451C84A0A6D944033729">
    <w:name w:val="CBB5D5A45B6A451C84A0A6D944033729"/>
  </w:style>
  <w:style w:type="paragraph" w:customStyle="1" w:styleId="1E22927214604BCAB7CDA1DADA646FED">
    <w:name w:val="1E22927214604BCAB7CDA1DADA646FED"/>
  </w:style>
  <w:style w:type="paragraph" w:customStyle="1" w:styleId="B22753E46FBA493187FFB2E8207F97CB">
    <w:name w:val="B22753E46FBA493187FFB2E8207F97CB"/>
  </w:style>
  <w:style w:type="paragraph" w:customStyle="1" w:styleId="5735152654344FEFBB8D2CB4C57A596B">
    <w:name w:val="5735152654344FEFBB8D2CB4C57A596B"/>
  </w:style>
  <w:style w:type="paragraph" w:customStyle="1" w:styleId="8CA1F27610B647EF9FACACE9B4AC36BE">
    <w:name w:val="8CA1F27610B647EF9FACACE9B4AC36BE"/>
  </w:style>
  <w:style w:type="paragraph" w:customStyle="1" w:styleId="25D09E375C5F4F51874AA6F79BE77B28">
    <w:name w:val="25D09E375C5F4F51874AA6F79BE77B28"/>
  </w:style>
  <w:style w:type="paragraph" w:customStyle="1" w:styleId="A284CF33DB594F96A3BEFE72C1516CA1">
    <w:name w:val="A284CF33DB594F96A3BEFE72C1516CA1"/>
  </w:style>
  <w:style w:type="paragraph" w:customStyle="1" w:styleId="614FDA9DB46D4C3DA4DB308F5B2AD974">
    <w:name w:val="614FDA9DB46D4C3DA4DB308F5B2AD974"/>
  </w:style>
  <w:style w:type="paragraph" w:customStyle="1" w:styleId="6984F0D9114A491D832D11999038F58A">
    <w:name w:val="6984F0D9114A491D832D11999038F58A"/>
  </w:style>
  <w:style w:type="paragraph" w:customStyle="1" w:styleId="EF08A3E99CA3435D98887D954035FC03">
    <w:name w:val="EF08A3E99CA3435D98887D954035FC03"/>
  </w:style>
  <w:style w:type="paragraph" w:customStyle="1" w:styleId="FA66C68C4A104FC18FE4A30F655A43D5">
    <w:name w:val="FA66C68C4A104FC18FE4A30F655A43D5"/>
  </w:style>
  <w:style w:type="paragraph" w:customStyle="1" w:styleId="1754C1DDD7AF46ED8F75C44349C5EB96">
    <w:name w:val="1754C1DDD7AF46ED8F75C44349C5EB96"/>
  </w:style>
  <w:style w:type="paragraph" w:customStyle="1" w:styleId="A370D90FAA264D5BA704C5F3AE9168A8">
    <w:name w:val="A370D90FAA264D5BA704C5F3AE9168A8"/>
  </w:style>
  <w:style w:type="paragraph" w:customStyle="1" w:styleId="86F987146B4341C89BDE44AFEE0B82C6">
    <w:name w:val="86F987146B4341C89BDE44AFEE0B82C6"/>
  </w:style>
  <w:style w:type="paragraph" w:customStyle="1" w:styleId="3802DCCAD4734874BADD0176801AE7FF">
    <w:name w:val="3802DCCAD4734874BADD0176801AE7FF"/>
  </w:style>
  <w:style w:type="paragraph" w:customStyle="1" w:styleId="2C3CC06D990548D2AC812CF829CADAED">
    <w:name w:val="2C3CC06D990548D2AC812CF829CADAED"/>
  </w:style>
  <w:style w:type="paragraph" w:customStyle="1" w:styleId="E40B0600C1F14901B54321D470011308">
    <w:name w:val="E40B0600C1F14901B54321D470011308"/>
  </w:style>
  <w:style w:type="paragraph" w:customStyle="1" w:styleId="DD9745C6CA0B4592A99729605996A905">
    <w:name w:val="DD9745C6CA0B4592A99729605996A905"/>
  </w:style>
  <w:style w:type="paragraph" w:customStyle="1" w:styleId="C2DDDCD7D8284BF59DF071B2858FE224">
    <w:name w:val="C2DDDCD7D8284BF59DF071B2858FE2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800</TotalTime>
  <Pages>10</Pages>
  <Words>804</Words>
  <Characters>4587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Prapti Setty</dc:creator>
  <cp:keywords/>
  <cp:lastModifiedBy>Prapti Setty</cp:lastModifiedBy>
  <cp:revision>6</cp:revision>
  <dcterms:created xsi:type="dcterms:W3CDTF">2019-03-25T20:50:00Z</dcterms:created>
  <dcterms:modified xsi:type="dcterms:W3CDTF">2019-03-26T23:24:00Z</dcterms:modified>
  <cp:contentStatus/>
  <cp:version/>
</cp:coreProperties>
</file>